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3C897039" w:rsidR="009C7AF7" w:rsidRDefault="009C7AF7" w:rsidP="00C90FF0">
            <w:pPr>
              <w:pStyle w:val="CV-topinfo"/>
            </w:pPr>
            <w:r>
              <w:t xml:space="preserve">Document ID: </w:t>
            </w:r>
            <w:r w:rsidRPr="00653132">
              <w:t>PLN-</w:t>
            </w:r>
            <w:r w:rsidR="00653132" w:rsidRPr="00653132">
              <w:t>6552</w:t>
            </w:r>
          </w:p>
          <w:p w14:paraId="55ECE72D" w14:textId="57D45ADE" w:rsidR="009C7AF7" w:rsidRDefault="009C7AF7" w:rsidP="00C90FF0">
            <w:pPr>
              <w:pStyle w:val="CV-topinfo"/>
            </w:pPr>
            <w:r>
              <w:t xml:space="preserve">Revision ID: </w:t>
            </w:r>
            <w:r w:rsidR="00082AF2">
              <w:t xml:space="preserve">0 </w:t>
            </w:r>
          </w:p>
          <w:p w14:paraId="7C6D8655" w14:textId="44CC370A" w:rsidR="009C7AF7" w:rsidRDefault="009C7AF7" w:rsidP="009C7AF7">
            <w:pPr>
              <w:pStyle w:val="CV-topinfo"/>
            </w:pPr>
            <w:r>
              <w:t xml:space="preserve">Effective Date: </w:t>
            </w:r>
            <w:r w:rsidR="00653132">
              <w:t>02/24</w:t>
            </w:r>
            <w:r w:rsidR="00F767D8">
              <w:t>/20</w:t>
            </w:r>
            <w:r w:rsidR="00673425">
              <w:t>2</w:t>
            </w:r>
            <w:r w:rsidR="00653132">
              <w:t>2</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7EE4D6D1" w:rsidR="009C7AF7" w:rsidRDefault="00347F5E" w:rsidP="00CB78DE">
            <w:pPr>
              <w:pStyle w:val="CV-title"/>
            </w:pPr>
            <w:bookmarkStart w:id="0" w:name="Title"/>
            <w:r>
              <w:t>FORCE</w:t>
            </w:r>
            <w:r w:rsidR="009C7AF7">
              <w:t xml:space="preserve"> </w:t>
            </w:r>
            <w:bookmarkEnd w:id="0"/>
            <w:r w:rsidR="009C7AF7">
              <w:t xml:space="preserve">Software Quality Assurance </w:t>
            </w:r>
            <w:r w:rsidR="00EC1BF7">
              <w:t>and Maintenance and Operation</w:t>
            </w:r>
            <w:r w:rsidR="00167701">
              <w:t>s</w:t>
            </w:r>
            <w:r w:rsidR="00EC1BF7">
              <w:t xml:space="preserve"> </w:t>
            </w:r>
            <w:r w:rsidR="009C7AF7">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7F7451FB" w:rsidR="00BF2C05" w:rsidRDefault="00941B92" w:rsidP="00CB78DE">
            <w:pPr>
              <w:pStyle w:val="Title"/>
            </w:pPr>
            <w:r>
              <w:lastRenderedPageBreak/>
              <w:t xml:space="preserve">FORCE </w:t>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6DD37DB7" w:rsidR="00BF2C05" w:rsidRPr="00504C69" w:rsidRDefault="00BF2C05" w:rsidP="00AA6A73">
            <w:pPr>
              <w:pStyle w:val="Ext-TP-jobnumber"/>
              <w:jc w:val="center"/>
              <w:rPr>
                <w:sz w:val="24"/>
                <w:szCs w:val="24"/>
              </w:rPr>
            </w:pPr>
            <w:r w:rsidRPr="006D07C9">
              <w:rPr>
                <w:sz w:val="24"/>
                <w:szCs w:val="24"/>
              </w:rPr>
              <w:t>PLN-</w:t>
            </w:r>
            <w:r w:rsidR="00972DA0" w:rsidRPr="006D07C9">
              <w:rPr>
                <w:sz w:val="24"/>
                <w:szCs w:val="24"/>
              </w:rPr>
              <w:t>6</w:t>
            </w:r>
            <w:r w:rsidR="006D07C9" w:rsidRPr="006D07C9">
              <w:rPr>
                <w:sz w:val="24"/>
                <w:szCs w:val="24"/>
              </w:rPr>
              <w:t>552</w:t>
            </w:r>
            <w:r w:rsidR="00AA6A73" w:rsidRPr="006D07C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EBDB77E" w:rsidR="00BF2C05" w:rsidRPr="00347F5E" w:rsidRDefault="00EF2216" w:rsidP="00D90435">
            <w:pPr>
              <w:pStyle w:val="Table11"/>
              <w:spacing w:before="0"/>
              <w:rPr>
                <w:color w:val="FF0000"/>
              </w:rPr>
            </w:pPr>
            <w:r>
              <w:rPr>
                <w:color w:val="FF0000"/>
              </w:rPr>
              <w:t>Konor Frick</w:t>
            </w:r>
          </w:p>
        </w:tc>
        <w:tc>
          <w:tcPr>
            <w:tcW w:w="828" w:type="dxa"/>
          </w:tcPr>
          <w:p w14:paraId="27495254" w14:textId="77777777" w:rsidR="00BF2C05" w:rsidRPr="00347F5E" w:rsidRDefault="00BF2C05" w:rsidP="00D90435">
            <w:pPr>
              <w:pStyle w:val="Table11"/>
              <w:spacing w:before="0"/>
              <w:rPr>
                <w:color w:val="FF0000"/>
              </w:rPr>
            </w:pPr>
          </w:p>
        </w:tc>
        <w:tc>
          <w:tcPr>
            <w:tcW w:w="3762" w:type="dxa"/>
            <w:tcBorders>
              <w:bottom w:val="single" w:sz="4" w:space="0" w:color="auto"/>
            </w:tcBorders>
          </w:tcPr>
          <w:p w14:paraId="38AB6DF1" w14:textId="0AB92715" w:rsidR="00BF2C05" w:rsidRPr="00347F5E" w:rsidRDefault="00576EDC" w:rsidP="00D90435">
            <w:pPr>
              <w:pStyle w:val="Table11"/>
              <w:spacing w:before="0"/>
              <w:jc w:val="center"/>
              <w:rPr>
                <w:color w:val="FF0000"/>
              </w:rPr>
            </w:pPr>
            <w:r w:rsidRPr="00347F5E">
              <w:rPr>
                <w:color w:val="FF0000"/>
              </w:rPr>
              <w:t xml:space="preserve"> </w:t>
            </w:r>
          </w:p>
          <w:p w14:paraId="2167A097" w14:textId="77777777" w:rsidR="00576EDC" w:rsidRPr="00347F5E" w:rsidRDefault="00576EDC" w:rsidP="00576EDC">
            <w:pPr>
              <w:rPr>
                <w:color w:val="FF0000"/>
              </w:rPr>
            </w:pPr>
          </w:p>
          <w:p w14:paraId="51ACE97F" w14:textId="77777777" w:rsidR="00576EDC" w:rsidRPr="00347F5E" w:rsidRDefault="00576EDC" w:rsidP="00576EDC">
            <w:pPr>
              <w:rPr>
                <w:color w:val="FF0000"/>
                <w:sz w:val="22"/>
                <w:szCs w:val="20"/>
              </w:rPr>
            </w:pPr>
          </w:p>
          <w:p w14:paraId="42E82C45" w14:textId="2C2DF1A5" w:rsidR="00576EDC" w:rsidRPr="00347F5E" w:rsidRDefault="00EF2216" w:rsidP="00576EDC">
            <w:pPr>
              <w:jc w:val="center"/>
              <w:rPr>
                <w:color w:val="FF0000"/>
              </w:rPr>
            </w:pPr>
            <w:r>
              <w:rPr>
                <w:color w:val="FF0000"/>
              </w:rPr>
              <w:t>02</w:t>
            </w:r>
            <w:r w:rsidR="00576EDC" w:rsidRPr="00347F5E">
              <w:rPr>
                <w:color w:val="FF0000"/>
              </w:rPr>
              <w:t>/</w:t>
            </w:r>
            <w:r>
              <w:rPr>
                <w:color w:val="FF0000"/>
              </w:rPr>
              <w:t>24</w:t>
            </w:r>
            <w:r w:rsidR="00576EDC" w:rsidRPr="00347F5E">
              <w:rPr>
                <w:color w:val="FF0000"/>
              </w:rPr>
              <w:t>/202</w:t>
            </w:r>
            <w:r>
              <w:rPr>
                <w:color w:val="FF0000"/>
              </w:rPr>
              <w:t>2</w:t>
            </w: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0DAD7F9B" w:rsidR="00BF2C05" w:rsidRPr="00347F5E" w:rsidRDefault="00A847EF" w:rsidP="00D90435">
            <w:pPr>
              <w:pStyle w:val="Table11"/>
              <w:spacing w:before="0"/>
              <w:rPr>
                <w:color w:val="FF0000"/>
              </w:rPr>
            </w:pPr>
            <w:r w:rsidRPr="00347F5E">
              <w:rPr>
                <w:color w:val="FF0000"/>
              </w:rPr>
              <w:t>Konor Frick</w:t>
            </w:r>
            <w:r w:rsidR="008A74D5" w:rsidRPr="00347F5E">
              <w:rPr>
                <w:color w:val="FF0000"/>
              </w:rPr>
              <w:t xml:space="preserve"> </w:t>
            </w:r>
          </w:p>
        </w:tc>
        <w:tc>
          <w:tcPr>
            <w:tcW w:w="828" w:type="dxa"/>
          </w:tcPr>
          <w:p w14:paraId="197C844A" w14:textId="77777777" w:rsidR="00BF2C05" w:rsidRPr="00347F5E" w:rsidRDefault="00BF2C05" w:rsidP="00D90435">
            <w:pPr>
              <w:pStyle w:val="Table11"/>
              <w:spacing w:before="0"/>
              <w:rPr>
                <w:color w:val="FF0000"/>
              </w:rPr>
            </w:pPr>
          </w:p>
        </w:tc>
        <w:tc>
          <w:tcPr>
            <w:tcW w:w="3762" w:type="dxa"/>
            <w:tcBorders>
              <w:bottom w:val="single" w:sz="4" w:space="0" w:color="auto"/>
            </w:tcBorders>
          </w:tcPr>
          <w:p w14:paraId="44445290" w14:textId="77777777" w:rsidR="00BF2C05" w:rsidRPr="00347F5E" w:rsidRDefault="00BF2C05" w:rsidP="00D90435">
            <w:pPr>
              <w:pStyle w:val="Table11"/>
              <w:spacing w:before="0"/>
              <w:jc w:val="center"/>
              <w:rPr>
                <w:color w:val="FF0000"/>
              </w:rPr>
            </w:pPr>
          </w:p>
          <w:p w14:paraId="4BA99B3E" w14:textId="77777777" w:rsidR="00576EDC" w:rsidRPr="00347F5E" w:rsidRDefault="00576EDC" w:rsidP="00576EDC">
            <w:pPr>
              <w:rPr>
                <w:color w:val="FF0000"/>
              </w:rPr>
            </w:pPr>
          </w:p>
          <w:p w14:paraId="0305C6B5" w14:textId="77777777" w:rsidR="00576EDC" w:rsidRPr="00347F5E" w:rsidRDefault="00576EDC" w:rsidP="00576EDC">
            <w:pPr>
              <w:rPr>
                <w:color w:val="FF0000"/>
                <w:sz w:val="22"/>
                <w:szCs w:val="20"/>
              </w:rPr>
            </w:pPr>
          </w:p>
          <w:p w14:paraId="58EBD822" w14:textId="1BDFBE45" w:rsidR="00576EDC" w:rsidRPr="00347F5E" w:rsidRDefault="00EF2216" w:rsidP="00576EDC">
            <w:pPr>
              <w:jc w:val="center"/>
              <w:rPr>
                <w:color w:val="FF0000"/>
              </w:rPr>
            </w:pPr>
            <w:r>
              <w:rPr>
                <w:color w:val="FF0000"/>
              </w:rPr>
              <w:t>02</w:t>
            </w:r>
            <w:r w:rsidRPr="00347F5E">
              <w:rPr>
                <w:color w:val="FF0000"/>
              </w:rPr>
              <w:t>/</w:t>
            </w:r>
            <w:r>
              <w:rPr>
                <w:color w:val="FF0000"/>
              </w:rPr>
              <w:t>24</w:t>
            </w:r>
            <w:r w:rsidRPr="00347F5E">
              <w:rPr>
                <w:color w:val="FF0000"/>
              </w:rPr>
              <w:t>/202</w:t>
            </w:r>
            <w:r>
              <w:rPr>
                <w:color w:val="FF0000"/>
              </w:rPr>
              <w:t>2</w:t>
            </w: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02FE1F08" w:rsidR="00BF2C05" w:rsidRPr="00347F5E" w:rsidRDefault="00EF2216" w:rsidP="00D90435">
            <w:pPr>
              <w:pStyle w:val="Table11"/>
              <w:spacing w:before="0" w:line="276" w:lineRule="auto"/>
              <w:rPr>
                <w:color w:val="FF0000"/>
              </w:rPr>
            </w:pPr>
            <w:r>
              <w:rPr>
                <w:color w:val="FF0000"/>
              </w:rPr>
              <w:t>Konor Frick</w:t>
            </w:r>
          </w:p>
        </w:tc>
        <w:tc>
          <w:tcPr>
            <w:tcW w:w="828" w:type="dxa"/>
          </w:tcPr>
          <w:p w14:paraId="612771E7" w14:textId="77777777" w:rsidR="00BF2C05" w:rsidRPr="00347F5E" w:rsidRDefault="00BF2C05" w:rsidP="00D90435">
            <w:pPr>
              <w:pStyle w:val="Table11"/>
              <w:spacing w:before="0"/>
              <w:rPr>
                <w:color w:val="FF0000"/>
              </w:rPr>
            </w:pPr>
          </w:p>
        </w:tc>
        <w:tc>
          <w:tcPr>
            <w:tcW w:w="3762" w:type="dxa"/>
            <w:tcBorders>
              <w:bottom w:val="single" w:sz="4" w:space="0" w:color="auto"/>
            </w:tcBorders>
          </w:tcPr>
          <w:p w14:paraId="1D839AF4" w14:textId="77777777" w:rsidR="00BF2C05" w:rsidRPr="00347F5E" w:rsidRDefault="00BF2C05" w:rsidP="00D90435">
            <w:pPr>
              <w:pStyle w:val="Table11"/>
              <w:spacing w:before="0"/>
              <w:jc w:val="center"/>
              <w:rPr>
                <w:color w:val="FF0000"/>
              </w:rPr>
            </w:pPr>
          </w:p>
          <w:p w14:paraId="09CC8F47" w14:textId="77777777" w:rsidR="001D60C2" w:rsidRPr="00347F5E" w:rsidRDefault="001D60C2" w:rsidP="001D60C2">
            <w:pPr>
              <w:rPr>
                <w:color w:val="FF0000"/>
              </w:rPr>
            </w:pPr>
          </w:p>
          <w:p w14:paraId="519F8B41" w14:textId="77777777" w:rsidR="001D60C2" w:rsidRPr="00347F5E" w:rsidRDefault="001D60C2" w:rsidP="001D60C2">
            <w:pPr>
              <w:rPr>
                <w:color w:val="FF0000"/>
                <w:sz w:val="22"/>
                <w:szCs w:val="20"/>
              </w:rPr>
            </w:pPr>
          </w:p>
          <w:p w14:paraId="41499205" w14:textId="36554379" w:rsidR="001D60C2" w:rsidRPr="00347F5E" w:rsidRDefault="00EF2216" w:rsidP="001D60C2">
            <w:pPr>
              <w:jc w:val="center"/>
              <w:rPr>
                <w:color w:val="FF0000"/>
              </w:rPr>
            </w:pPr>
            <w:r>
              <w:rPr>
                <w:color w:val="FF0000"/>
              </w:rPr>
              <w:t>02</w:t>
            </w:r>
            <w:r w:rsidRPr="00347F5E">
              <w:rPr>
                <w:color w:val="FF0000"/>
              </w:rPr>
              <w:t>/</w:t>
            </w:r>
            <w:r>
              <w:rPr>
                <w:color w:val="FF0000"/>
              </w:rPr>
              <w:t>24</w:t>
            </w:r>
            <w:r w:rsidRPr="00347F5E">
              <w:rPr>
                <w:color w:val="FF0000"/>
              </w:rPr>
              <w:t>/202</w:t>
            </w:r>
            <w:r>
              <w:rPr>
                <w:color w:val="FF0000"/>
              </w:rPr>
              <w:t>2</w:t>
            </w: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5FBC00B8" w14:textId="24EAFEEF" w:rsidR="005D650B" w:rsidRDefault="001D56B1">
      <w:pPr>
        <w:pStyle w:val="TOC1"/>
        <w:rPr>
          <w:rFonts w:asciiTheme="minorHAnsi" w:eastAsiaTheme="minorEastAsia" w:hAnsiTheme="minorHAnsi" w:cstheme="minorBidi"/>
          <w:noProof/>
          <w:sz w:val="22"/>
          <w:szCs w:val="22"/>
        </w:rPr>
      </w:pPr>
      <w:r>
        <w:fldChar w:fldCharType="begin"/>
      </w:r>
      <w:r w:rsidR="009D6863">
        <w:instrText xml:space="preserve"> TOC \o "1-3" \h \z \t "Header,1" </w:instrText>
      </w:r>
      <w:r>
        <w:fldChar w:fldCharType="separate"/>
      </w:r>
      <w:hyperlink w:anchor="_Toc97539985" w:history="1">
        <w:r w:rsidR="005D650B" w:rsidRPr="009D24A5">
          <w:rPr>
            <w:rStyle w:val="Hyperlink"/>
            <w:noProof/>
          </w:rPr>
          <w:t>1.</w:t>
        </w:r>
        <w:r w:rsidR="005D650B">
          <w:rPr>
            <w:rFonts w:asciiTheme="minorHAnsi" w:eastAsiaTheme="minorEastAsia" w:hAnsiTheme="minorHAnsi" w:cstheme="minorBidi"/>
            <w:noProof/>
            <w:sz w:val="22"/>
            <w:szCs w:val="22"/>
          </w:rPr>
          <w:tab/>
        </w:r>
        <w:r w:rsidR="005D650B" w:rsidRPr="009D24A5">
          <w:rPr>
            <w:rStyle w:val="Hyperlink"/>
            <w:noProof/>
          </w:rPr>
          <w:t>PURPOSE</w:t>
        </w:r>
        <w:r w:rsidR="005D650B">
          <w:rPr>
            <w:noProof/>
            <w:webHidden/>
          </w:rPr>
          <w:tab/>
        </w:r>
        <w:r w:rsidR="005D650B">
          <w:rPr>
            <w:noProof/>
            <w:webHidden/>
          </w:rPr>
          <w:fldChar w:fldCharType="begin"/>
        </w:r>
        <w:r w:rsidR="005D650B">
          <w:rPr>
            <w:noProof/>
            <w:webHidden/>
          </w:rPr>
          <w:instrText xml:space="preserve"> PAGEREF _Toc97539985 \h </w:instrText>
        </w:r>
        <w:r w:rsidR="005D650B">
          <w:rPr>
            <w:noProof/>
            <w:webHidden/>
          </w:rPr>
        </w:r>
        <w:r w:rsidR="005D650B">
          <w:rPr>
            <w:noProof/>
            <w:webHidden/>
          </w:rPr>
          <w:fldChar w:fldCharType="separate"/>
        </w:r>
        <w:r w:rsidR="005D650B">
          <w:rPr>
            <w:noProof/>
            <w:webHidden/>
          </w:rPr>
          <w:t>3</w:t>
        </w:r>
        <w:r w:rsidR="005D650B">
          <w:rPr>
            <w:noProof/>
            <w:webHidden/>
          </w:rPr>
          <w:fldChar w:fldCharType="end"/>
        </w:r>
      </w:hyperlink>
    </w:p>
    <w:p w14:paraId="4A747320" w14:textId="77001AF3" w:rsidR="005D650B" w:rsidRDefault="00E41C78">
      <w:pPr>
        <w:pStyle w:val="TOC2"/>
        <w:rPr>
          <w:rFonts w:asciiTheme="minorHAnsi" w:eastAsiaTheme="minorEastAsia" w:hAnsiTheme="minorHAnsi" w:cstheme="minorBidi"/>
          <w:noProof/>
          <w:sz w:val="22"/>
          <w:szCs w:val="22"/>
        </w:rPr>
      </w:pPr>
      <w:hyperlink w:anchor="_Toc97539986" w:history="1">
        <w:r w:rsidR="005D650B" w:rsidRPr="009D24A5">
          <w:rPr>
            <w:rStyle w:val="Hyperlink"/>
            <w:noProof/>
          </w:rPr>
          <w:t>1.1</w:t>
        </w:r>
        <w:r w:rsidR="005D650B">
          <w:rPr>
            <w:rFonts w:asciiTheme="minorHAnsi" w:eastAsiaTheme="minorEastAsia" w:hAnsiTheme="minorHAnsi" w:cstheme="minorBidi"/>
            <w:noProof/>
            <w:sz w:val="22"/>
            <w:szCs w:val="22"/>
          </w:rPr>
          <w:tab/>
        </w:r>
        <w:r w:rsidR="005D650B" w:rsidRPr="009D24A5">
          <w:rPr>
            <w:rStyle w:val="Hyperlink"/>
            <w:noProof/>
          </w:rPr>
          <w:t>FORCE Description</w:t>
        </w:r>
        <w:r w:rsidR="005D650B">
          <w:rPr>
            <w:noProof/>
            <w:webHidden/>
          </w:rPr>
          <w:tab/>
        </w:r>
        <w:r w:rsidR="005D650B">
          <w:rPr>
            <w:noProof/>
            <w:webHidden/>
          </w:rPr>
          <w:fldChar w:fldCharType="begin"/>
        </w:r>
        <w:r w:rsidR="005D650B">
          <w:rPr>
            <w:noProof/>
            <w:webHidden/>
          </w:rPr>
          <w:instrText xml:space="preserve"> PAGEREF _Toc97539986 \h </w:instrText>
        </w:r>
        <w:r w:rsidR="005D650B">
          <w:rPr>
            <w:noProof/>
            <w:webHidden/>
          </w:rPr>
        </w:r>
        <w:r w:rsidR="005D650B">
          <w:rPr>
            <w:noProof/>
            <w:webHidden/>
          </w:rPr>
          <w:fldChar w:fldCharType="separate"/>
        </w:r>
        <w:r w:rsidR="005D650B">
          <w:rPr>
            <w:noProof/>
            <w:webHidden/>
          </w:rPr>
          <w:t>3</w:t>
        </w:r>
        <w:r w:rsidR="005D650B">
          <w:rPr>
            <w:noProof/>
            <w:webHidden/>
          </w:rPr>
          <w:fldChar w:fldCharType="end"/>
        </w:r>
      </w:hyperlink>
    </w:p>
    <w:p w14:paraId="70717C1F" w14:textId="7930D949" w:rsidR="005D650B" w:rsidRDefault="00E41C78">
      <w:pPr>
        <w:pStyle w:val="TOC2"/>
        <w:rPr>
          <w:rFonts w:asciiTheme="minorHAnsi" w:eastAsiaTheme="minorEastAsia" w:hAnsiTheme="minorHAnsi" w:cstheme="minorBidi"/>
          <w:noProof/>
          <w:sz w:val="22"/>
          <w:szCs w:val="22"/>
        </w:rPr>
      </w:pPr>
      <w:hyperlink w:anchor="_Toc97539987" w:history="1">
        <w:r w:rsidR="005D650B" w:rsidRPr="009D24A5">
          <w:rPr>
            <w:rStyle w:val="Hyperlink"/>
            <w:noProof/>
          </w:rPr>
          <w:t>1.2</w:t>
        </w:r>
        <w:r w:rsidR="005D650B">
          <w:rPr>
            <w:rFonts w:asciiTheme="minorHAnsi" w:eastAsiaTheme="minorEastAsia" w:hAnsiTheme="minorHAnsi" w:cstheme="minorBidi"/>
            <w:noProof/>
            <w:sz w:val="22"/>
            <w:szCs w:val="22"/>
          </w:rPr>
          <w:tab/>
        </w:r>
        <w:r w:rsidR="005D650B" w:rsidRPr="009D24A5">
          <w:rPr>
            <w:rStyle w:val="Hyperlink"/>
            <w:noProof/>
          </w:rPr>
          <w:t>Software Lifecycle</w:t>
        </w:r>
        <w:r w:rsidR="005D650B">
          <w:rPr>
            <w:noProof/>
            <w:webHidden/>
          </w:rPr>
          <w:tab/>
        </w:r>
        <w:r w:rsidR="005D650B">
          <w:rPr>
            <w:noProof/>
            <w:webHidden/>
          </w:rPr>
          <w:fldChar w:fldCharType="begin"/>
        </w:r>
        <w:r w:rsidR="005D650B">
          <w:rPr>
            <w:noProof/>
            <w:webHidden/>
          </w:rPr>
          <w:instrText xml:space="preserve"> PAGEREF _Toc97539987 \h </w:instrText>
        </w:r>
        <w:r w:rsidR="005D650B">
          <w:rPr>
            <w:noProof/>
            <w:webHidden/>
          </w:rPr>
        </w:r>
        <w:r w:rsidR="005D650B">
          <w:rPr>
            <w:noProof/>
            <w:webHidden/>
          </w:rPr>
          <w:fldChar w:fldCharType="separate"/>
        </w:r>
        <w:r w:rsidR="005D650B">
          <w:rPr>
            <w:noProof/>
            <w:webHidden/>
          </w:rPr>
          <w:t>4</w:t>
        </w:r>
        <w:r w:rsidR="005D650B">
          <w:rPr>
            <w:noProof/>
            <w:webHidden/>
          </w:rPr>
          <w:fldChar w:fldCharType="end"/>
        </w:r>
      </w:hyperlink>
    </w:p>
    <w:p w14:paraId="4CB3A7DF" w14:textId="6AAFC2B9" w:rsidR="005D650B" w:rsidRDefault="00E41C78">
      <w:pPr>
        <w:pStyle w:val="TOC2"/>
        <w:rPr>
          <w:rFonts w:asciiTheme="minorHAnsi" w:eastAsiaTheme="minorEastAsia" w:hAnsiTheme="minorHAnsi" w:cstheme="minorBidi"/>
          <w:noProof/>
          <w:sz w:val="22"/>
          <w:szCs w:val="22"/>
        </w:rPr>
      </w:pPr>
      <w:hyperlink w:anchor="_Toc97539988" w:history="1">
        <w:r w:rsidR="005D650B" w:rsidRPr="009D24A5">
          <w:rPr>
            <w:rStyle w:val="Hyperlink"/>
            <w:noProof/>
          </w:rPr>
          <w:t>1.3</w:t>
        </w:r>
        <w:r w:rsidR="005D650B">
          <w:rPr>
            <w:rFonts w:asciiTheme="minorHAnsi" w:eastAsiaTheme="minorEastAsia" w:hAnsiTheme="minorHAnsi" w:cstheme="minorBidi"/>
            <w:noProof/>
            <w:sz w:val="22"/>
            <w:szCs w:val="22"/>
          </w:rPr>
          <w:tab/>
        </w:r>
        <w:r w:rsidR="005D650B" w:rsidRPr="009D24A5">
          <w:rPr>
            <w:rStyle w:val="Hyperlink"/>
            <w:noProof/>
          </w:rPr>
          <w:t>Assumption and Constraints</w:t>
        </w:r>
        <w:r w:rsidR="005D650B">
          <w:rPr>
            <w:noProof/>
            <w:webHidden/>
          </w:rPr>
          <w:tab/>
        </w:r>
        <w:r w:rsidR="005D650B">
          <w:rPr>
            <w:noProof/>
            <w:webHidden/>
          </w:rPr>
          <w:fldChar w:fldCharType="begin"/>
        </w:r>
        <w:r w:rsidR="005D650B">
          <w:rPr>
            <w:noProof/>
            <w:webHidden/>
          </w:rPr>
          <w:instrText xml:space="preserve"> PAGEREF _Toc97539988 \h </w:instrText>
        </w:r>
        <w:r w:rsidR="005D650B">
          <w:rPr>
            <w:noProof/>
            <w:webHidden/>
          </w:rPr>
        </w:r>
        <w:r w:rsidR="005D650B">
          <w:rPr>
            <w:noProof/>
            <w:webHidden/>
          </w:rPr>
          <w:fldChar w:fldCharType="separate"/>
        </w:r>
        <w:r w:rsidR="005D650B">
          <w:rPr>
            <w:noProof/>
            <w:webHidden/>
          </w:rPr>
          <w:t>4</w:t>
        </w:r>
        <w:r w:rsidR="005D650B">
          <w:rPr>
            <w:noProof/>
            <w:webHidden/>
          </w:rPr>
          <w:fldChar w:fldCharType="end"/>
        </w:r>
      </w:hyperlink>
    </w:p>
    <w:p w14:paraId="233C0488" w14:textId="1B8ABB2C" w:rsidR="005D650B" w:rsidRDefault="00E41C78">
      <w:pPr>
        <w:pStyle w:val="TOC2"/>
        <w:rPr>
          <w:rFonts w:asciiTheme="minorHAnsi" w:eastAsiaTheme="minorEastAsia" w:hAnsiTheme="minorHAnsi" w:cstheme="minorBidi"/>
          <w:noProof/>
          <w:sz w:val="22"/>
          <w:szCs w:val="22"/>
        </w:rPr>
      </w:pPr>
      <w:hyperlink w:anchor="_Toc97539989" w:history="1">
        <w:r w:rsidR="005D650B" w:rsidRPr="009D24A5">
          <w:rPr>
            <w:rStyle w:val="Hyperlink"/>
            <w:noProof/>
          </w:rPr>
          <w:t>1.4</w:t>
        </w:r>
        <w:r w:rsidR="005D650B">
          <w:rPr>
            <w:rFonts w:asciiTheme="minorHAnsi" w:eastAsiaTheme="minorEastAsia" w:hAnsiTheme="minorHAnsi" w:cstheme="minorBidi"/>
            <w:noProof/>
            <w:sz w:val="22"/>
            <w:szCs w:val="22"/>
          </w:rPr>
          <w:tab/>
        </w:r>
        <w:r w:rsidR="005D650B" w:rsidRPr="009D24A5">
          <w:rPr>
            <w:rStyle w:val="Hyperlink"/>
            <w:noProof/>
          </w:rPr>
          <w:t>Deviation Policy</w:t>
        </w:r>
        <w:r w:rsidR="005D650B">
          <w:rPr>
            <w:noProof/>
            <w:webHidden/>
          </w:rPr>
          <w:tab/>
        </w:r>
        <w:r w:rsidR="005D650B">
          <w:rPr>
            <w:noProof/>
            <w:webHidden/>
          </w:rPr>
          <w:fldChar w:fldCharType="begin"/>
        </w:r>
        <w:r w:rsidR="005D650B">
          <w:rPr>
            <w:noProof/>
            <w:webHidden/>
          </w:rPr>
          <w:instrText xml:space="preserve"> PAGEREF _Toc97539989 \h </w:instrText>
        </w:r>
        <w:r w:rsidR="005D650B">
          <w:rPr>
            <w:noProof/>
            <w:webHidden/>
          </w:rPr>
        </w:r>
        <w:r w:rsidR="005D650B">
          <w:rPr>
            <w:noProof/>
            <w:webHidden/>
          </w:rPr>
          <w:fldChar w:fldCharType="separate"/>
        </w:r>
        <w:r w:rsidR="005D650B">
          <w:rPr>
            <w:noProof/>
            <w:webHidden/>
          </w:rPr>
          <w:t>4</w:t>
        </w:r>
        <w:r w:rsidR="005D650B">
          <w:rPr>
            <w:noProof/>
            <w:webHidden/>
          </w:rPr>
          <w:fldChar w:fldCharType="end"/>
        </w:r>
      </w:hyperlink>
    </w:p>
    <w:p w14:paraId="5086AC2C" w14:textId="3E96F92F" w:rsidR="005D650B" w:rsidRDefault="00E41C78">
      <w:pPr>
        <w:pStyle w:val="TOC1"/>
        <w:rPr>
          <w:rFonts w:asciiTheme="minorHAnsi" w:eastAsiaTheme="minorEastAsia" w:hAnsiTheme="minorHAnsi" w:cstheme="minorBidi"/>
          <w:noProof/>
          <w:sz w:val="22"/>
          <w:szCs w:val="22"/>
        </w:rPr>
      </w:pPr>
      <w:hyperlink w:anchor="_Toc97539990" w:history="1">
        <w:r w:rsidR="005D650B" w:rsidRPr="009D24A5">
          <w:rPr>
            <w:rStyle w:val="Hyperlink"/>
            <w:noProof/>
          </w:rPr>
          <w:t>2.</w:t>
        </w:r>
        <w:r w:rsidR="005D650B">
          <w:rPr>
            <w:rFonts w:asciiTheme="minorHAnsi" w:eastAsiaTheme="minorEastAsia" w:hAnsiTheme="minorHAnsi" w:cstheme="minorBidi"/>
            <w:noProof/>
            <w:sz w:val="22"/>
            <w:szCs w:val="22"/>
          </w:rPr>
          <w:tab/>
        </w:r>
        <w:r w:rsidR="005D650B" w:rsidRPr="009D24A5">
          <w:rPr>
            <w:rStyle w:val="Hyperlink"/>
            <w:noProof/>
          </w:rPr>
          <w:t>REFERENCES</w:t>
        </w:r>
        <w:r w:rsidR="005D650B">
          <w:rPr>
            <w:noProof/>
            <w:webHidden/>
          </w:rPr>
          <w:tab/>
        </w:r>
        <w:r w:rsidR="005D650B">
          <w:rPr>
            <w:noProof/>
            <w:webHidden/>
          </w:rPr>
          <w:fldChar w:fldCharType="begin"/>
        </w:r>
        <w:r w:rsidR="005D650B">
          <w:rPr>
            <w:noProof/>
            <w:webHidden/>
          </w:rPr>
          <w:instrText xml:space="preserve"> PAGEREF _Toc97539990 \h </w:instrText>
        </w:r>
        <w:r w:rsidR="005D650B">
          <w:rPr>
            <w:noProof/>
            <w:webHidden/>
          </w:rPr>
        </w:r>
        <w:r w:rsidR="005D650B">
          <w:rPr>
            <w:noProof/>
            <w:webHidden/>
          </w:rPr>
          <w:fldChar w:fldCharType="separate"/>
        </w:r>
        <w:r w:rsidR="005D650B">
          <w:rPr>
            <w:noProof/>
            <w:webHidden/>
          </w:rPr>
          <w:t>5</w:t>
        </w:r>
        <w:r w:rsidR="005D650B">
          <w:rPr>
            <w:noProof/>
            <w:webHidden/>
          </w:rPr>
          <w:fldChar w:fldCharType="end"/>
        </w:r>
      </w:hyperlink>
    </w:p>
    <w:p w14:paraId="5987FADC" w14:textId="0C2609DB" w:rsidR="005D650B" w:rsidRDefault="00E41C78">
      <w:pPr>
        <w:pStyle w:val="TOC1"/>
        <w:rPr>
          <w:rFonts w:asciiTheme="minorHAnsi" w:eastAsiaTheme="minorEastAsia" w:hAnsiTheme="minorHAnsi" w:cstheme="minorBidi"/>
          <w:noProof/>
          <w:sz w:val="22"/>
          <w:szCs w:val="22"/>
        </w:rPr>
      </w:pPr>
      <w:hyperlink w:anchor="_Toc97539991" w:history="1">
        <w:r w:rsidR="005D650B" w:rsidRPr="009D24A5">
          <w:rPr>
            <w:rStyle w:val="Hyperlink"/>
            <w:noProof/>
          </w:rPr>
          <w:t>3.</w:t>
        </w:r>
        <w:r w:rsidR="005D650B">
          <w:rPr>
            <w:rFonts w:asciiTheme="minorHAnsi" w:eastAsiaTheme="minorEastAsia" w:hAnsiTheme="minorHAnsi" w:cstheme="minorBidi"/>
            <w:noProof/>
            <w:sz w:val="22"/>
            <w:szCs w:val="22"/>
          </w:rPr>
          <w:tab/>
        </w:r>
        <w:r w:rsidR="005D650B" w:rsidRPr="009D24A5">
          <w:rPr>
            <w:rStyle w:val="Hyperlink"/>
            <w:noProof/>
          </w:rPr>
          <w:t>DEFINITIONS AND ACRONYMS</w:t>
        </w:r>
        <w:r w:rsidR="005D650B">
          <w:rPr>
            <w:noProof/>
            <w:webHidden/>
          </w:rPr>
          <w:tab/>
        </w:r>
        <w:r w:rsidR="005D650B">
          <w:rPr>
            <w:noProof/>
            <w:webHidden/>
          </w:rPr>
          <w:fldChar w:fldCharType="begin"/>
        </w:r>
        <w:r w:rsidR="005D650B">
          <w:rPr>
            <w:noProof/>
            <w:webHidden/>
          </w:rPr>
          <w:instrText xml:space="preserve"> PAGEREF _Toc97539991 \h </w:instrText>
        </w:r>
        <w:r w:rsidR="005D650B">
          <w:rPr>
            <w:noProof/>
            <w:webHidden/>
          </w:rPr>
        </w:r>
        <w:r w:rsidR="005D650B">
          <w:rPr>
            <w:noProof/>
            <w:webHidden/>
          </w:rPr>
          <w:fldChar w:fldCharType="separate"/>
        </w:r>
        <w:r w:rsidR="005D650B">
          <w:rPr>
            <w:noProof/>
            <w:webHidden/>
          </w:rPr>
          <w:t>6</w:t>
        </w:r>
        <w:r w:rsidR="005D650B">
          <w:rPr>
            <w:noProof/>
            <w:webHidden/>
          </w:rPr>
          <w:fldChar w:fldCharType="end"/>
        </w:r>
      </w:hyperlink>
    </w:p>
    <w:p w14:paraId="50AFB2D2" w14:textId="0197D655" w:rsidR="005D650B" w:rsidRDefault="00E41C78">
      <w:pPr>
        <w:pStyle w:val="TOC2"/>
        <w:rPr>
          <w:rFonts w:asciiTheme="minorHAnsi" w:eastAsiaTheme="minorEastAsia" w:hAnsiTheme="minorHAnsi" w:cstheme="minorBidi"/>
          <w:noProof/>
          <w:sz w:val="22"/>
          <w:szCs w:val="22"/>
        </w:rPr>
      </w:pPr>
      <w:hyperlink w:anchor="_Toc97539992" w:history="1">
        <w:r w:rsidR="005D650B" w:rsidRPr="009D24A5">
          <w:rPr>
            <w:rStyle w:val="Hyperlink"/>
            <w:noProof/>
          </w:rPr>
          <w:t>3.1</w:t>
        </w:r>
        <w:r w:rsidR="005D650B">
          <w:rPr>
            <w:rFonts w:asciiTheme="minorHAnsi" w:eastAsiaTheme="minorEastAsia" w:hAnsiTheme="minorHAnsi" w:cstheme="minorBidi"/>
            <w:noProof/>
            <w:sz w:val="22"/>
            <w:szCs w:val="22"/>
          </w:rPr>
          <w:tab/>
        </w:r>
        <w:r w:rsidR="005D650B" w:rsidRPr="009D24A5">
          <w:rPr>
            <w:rStyle w:val="Hyperlink"/>
            <w:noProof/>
          </w:rPr>
          <w:t>Definitions</w:t>
        </w:r>
        <w:r w:rsidR="005D650B">
          <w:rPr>
            <w:noProof/>
            <w:webHidden/>
          </w:rPr>
          <w:tab/>
        </w:r>
        <w:r w:rsidR="005D650B">
          <w:rPr>
            <w:noProof/>
            <w:webHidden/>
          </w:rPr>
          <w:fldChar w:fldCharType="begin"/>
        </w:r>
        <w:r w:rsidR="005D650B">
          <w:rPr>
            <w:noProof/>
            <w:webHidden/>
          </w:rPr>
          <w:instrText xml:space="preserve"> PAGEREF _Toc97539992 \h </w:instrText>
        </w:r>
        <w:r w:rsidR="005D650B">
          <w:rPr>
            <w:noProof/>
            <w:webHidden/>
          </w:rPr>
        </w:r>
        <w:r w:rsidR="005D650B">
          <w:rPr>
            <w:noProof/>
            <w:webHidden/>
          </w:rPr>
          <w:fldChar w:fldCharType="separate"/>
        </w:r>
        <w:r w:rsidR="005D650B">
          <w:rPr>
            <w:noProof/>
            <w:webHidden/>
          </w:rPr>
          <w:t>6</w:t>
        </w:r>
        <w:r w:rsidR="005D650B">
          <w:rPr>
            <w:noProof/>
            <w:webHidden/>
          </w:rPr>
          <w:fldChar w:fldCharType="end"/>
        </w:r>
      </w:hyperlink>
    </w:p>
    <w:p w14:paraId="7F6C0783" w14:textId="290D008E" w:rsidR="005D650B" w:rsidRDefault="00E41C78">
      <w:pPr>
        <w:pStyle w:val="TOC2"/>
        <w:rPr>
          <w:rFonts w:asciiTheme="minorHAnsi" w:eastAsiaTheme="minorEastAsia" w:hAnsiTheme="minorHAnsi" w:cstheme="minorBidi"/>
          <w:noProof/>
          <w:sz w:val="22"/>
          <w:szCs w:val="22"/>
        </w:rPr>
      </w:pPr>
      <w:hyperlink w:anchor="_Toc97539993" w:history="1">
        <w:r w:rsidR="005D650B" w:rsidRPr="009D24A5">
          <w:rPr>
            <w:rStyle w:val="Hyperlink"/>
            <w:noProof/>
          </w:rPr>
          <w:t>3.2</w:t>
        </w:r>
        <w:r w:rsidR="005D650B">
          <w:rPr>
            <w:rFonts w:asciiTheme="minorHAnsi" w:eastAsiaTheme="minorEastAsia" w:hAnsiTheme="minorHAnsi" w:cstheme="minorBidi"/>
            <w:noProof/>
            <w:sz w:val="22"/>
            <w:szCs w:val="22"/>
          </w:rPr>
          <w:tab/>
        </w:r>
        <w:r w:rsidR="005D650B" w:rsidRPr="009D24A5">
          <w:rPr>
            <w:rStyle w:val="Hyperlink"/>
            <w:noProof/>
          </w:rPr>
          <w:t>Acronyms</w:t>
        </w:r>
        <w:r w:rsidR="005D650B">
          <w:rPr>
            <w:noProof/>
            <w:webHidden/>
          </w:rPr>
          <w:tab/>
        </w:r>
        <w:r w:rsidR="005D650B">
          <w:rPr>
            <w:noProof/>
            <w:webHidden/>
          </w:rPr>
          <w:fldChar w:fldCharType="begin"/>
        </w:r>
        <w:r w:rsidR="005D650B">
          <w:rPr>
            <w:noProof/>
            <w:webHidden/>
          </w:rPr>
          <w:instrText xml:space="preserve"> PAGEREF _Toc97539993 \h </w:instrText>
        </w:r>
        <w:r w:rsidR="005D650B">
          <w:rPr>
            <w:noProof/>
            <w:webHidden/>
          </w:rPr>
        </w:r>
        <w:r w:rsidR="005D650B">
          <w:rPr>
            <w:noProof/>
            <w:webHidden/>
          </w:rPr>
          <w:fldChar w:fldCharType="separate"/>
        </w:r>
        <w:r w:rsidR="005D650B">
          <w:rPr>
            <w:noProof/>
            <w:webHidden/>
          </w:rPr>
          <w:t>12</w:t>
        </w:r>
        <w:r w:rsidR="005D650B">
          <w:rPr>
            <w:noProof/>
            <w:webHidden/>
          </w:rPr>
          <w:fldChar w:fldCharType="end"/>
        </w:r>
      </w:hyperlink>
    </w:p>
    <w:p w14:paraId="6E693C00" w14:textId="7267BD5E" w:rsidR="005D650B" w:rsidRDefault="00E41C78">
      <w:pPr>
        <w:pStyle w:val="TOC1"/>
        <w:rPr>
          <w:rFonts w:asciiTheme="minorHAnsi" w:eastAsiaTheme="minorEastAsia" w:hAnsiTheme="minorHAnsi" w:cstheme="minorBidi"/>
          <w:noProof/>
          <w:sz w:val="22"/>
          <w:szCs w:val="22"/>
        </w:rPr>
      </w:pPr>
      <w:hyperlink w:anchor="_Toc97539994" w:history="1">
        <w:r w:rsidR="005D650B" w:rsidRPr="009D24A5">
          <w:rPr>
            <w:rStyle w:val="Hyperlink"/>
            <w:noProof/>
          </w:rPr>
          <w:t>4.</w:t>
        </w:r>
        <w:r w:rsidR="005D650B">
          <w:rPr>
            <w:rFonts w:asciiTheme="minorHAnsi" w:eastAsiaTheme="minorEastAsia" w:hAnsiTheme="minorHAnsi" w:cstheme="minorBidi"/>
            <w:noProof/>
            <w:sz w:val="22"/>
            <w:szCs w:val="22"/>
          </w:rPr>
          <w:tab/>
        </w:r>
        <w:r w:rsidR="005D650B" w:rsidRPr="009D24A5">
          <w:rPr>
            <w:rStyle w:val="Hyperlink"/>
            <w:noProof/>
          </w:rPr>
          <w:t>MANAGEMENT</w:t>
        </w:r>
        <w:r w:rsidR="005D650B">
          <w:rPr>
            <w:noProof/>
            <w:webHidden/>
          </w:rPr>
          <w:tab/>
        </w:r>
        <w:r w:rsidR="005D650B">
          <w:rPr>
            <w:noProof/>
            <w:webHidden/>
          </w:rPr>
          <w:fldChar w:fldCharType="begin"/>
        </w:r>
        <w:r w:rsidR="005D650B">
          <w:rPr>
            <w:noProof/>
            <w:webHidden/>
          </w:rPr>
          <w:instrText xml:space="preserve"> PAGEREF _Toc97539994 \h </w:instrText>
        </w:r>
        <w:r w:rsidR="005D650B">
          <w:rPr>
            <w:noProof/>
            <w:webHidden/>
          </w:rPr>
        </w:r>
        <w:r w:rsidR="005D650B">
          <w:rPr>
            <w:noProof/>
            <w:webHidden/>
          </w:rPr>
          <w:fldChar w:fldCharType="separate"/>
        </w:r>
        <w:r w:rsidR="005D650B">
          <w:rPr>
            <w:noProof/>
            <w:webHidden/>
          </w:rPr>
          <w:t>14</w:t>
        </w:r>
        <w:r w:rsidR="005D650B">
          <w:rPr>
            <w:noProof/>
            <w:webHidden/>
          </w:rPr>
          <w:fldChar w:fldCharType="end"/>
        </w:r>
      </w:hyperlink>
    </w:p>
    <w:p w14:paraId="562FBF50" w14:textId="79418059" w:rsidR="005D650B" w:rsidRDefault="00E41C78">
      <w:pPr>
        <w:pStyle w:val="TOC1"/>
        <w:rPr>
          <w:rFonts w:asciiTheme="minorHAnsi" w:eastAsiaTheme="minorEastAsia" w:hAnsiTheme="minorHAnsi" w:cstheme="minorBidi"/>
          <w:noProof/>
          <w:sz w:val="22"/>
          <w:szCs w:val="22"/>
        </w:rPr>
      </w:pPr>
      <w:hyperlink w:anchor="_Toc97539995" w:history="1">
        <w:r w:rsidR="005D650B" w:rsidRPr="009D24A5">
          <w:rPr>
            <w:rStyle w:val="Hyperlink"/>
            <w:noProof/>
          </w:rPr>
          <w:t>5.</w:t>
        </w:r>
        <w:r w:rsidR="005D650B">
          <w:rPr>
            <w:rFonts w:asciiTheme="minorHAnsi" w:eastAsiaTheme="minorEastAsia" w:hAnsiTheme="minorHAnsi" w:cstheme="minorBidi"/>
            <w:noProof/>
            <w:sz w:val="22"/>
            <w:szCs w:val="22"/>
          </w:rPr>
          <w:tab/>
        </w:r>
        <w:r w:rsidR="005D650B" w:rsidRPr="009D24A5">
          <w:rPr>
            <w:rStyle w:val="Hyperlink"/>
            <w:noProof/>
          </w:rPr>
          <w:t>CONFIGURATION MANAGEMENT</w:t>
        </w:r>
        <w:r w:rsidR="005D650B">
          <w:rPr>
            <w:noProof/>
            <w:webHidden/>
          </w:rPr>
          <w:tab/>
        </w:r>
        <w:r w:rsidR="005D650B">
          <w:rPr>
            <w:noProof/>
            <w:webHidden/>
          </w:rPr>
          <w:fldChar w:fldCharType="begin"/>
        </w:r>
        <w:r w:rsidR="005D650B">
          <w:rPr>
            <w:noProof/>
            <w:webHidden/>
          </w:rPr>
          <w:instrText xml:space="preserve"> PAGEREF _Toc97539995 \h </w:instrText>
        </w:r>
        <w:r w:rsidR="005D650B">
          <w:rPr>
            <w:noProof/>
            <w:webHidden/>
          </w:rPr>
        </w:r>
        <w:r w:rsidR="005D650B">
          <w:rPr>
            <w:noProof/>
            <w:webHidden/>
          </w:rPr>
          <w:fldChar w:fldCharType="separate"/>
        </w:r>
        <w:r w:rsidR="005D650B">
          <w:rPr>
            <w:noProof/>
            <w:webHidden/>
          </w:rPr>
          <w:t>14</w:t>
        </w:r>
        <w:r w:rsidR="005D650B">
          <w:rPr>
            <w:noProof/>
            <w:webHidden/>
          </w:rPr>
          <w:fldChar w:fldCharType="end"/>
        </w:r>
      </w:hyperlink>
    </w:p>
    <w:p w14:paraId="00CB4EE3" w14:textId="02969F42" w:rsidR="005D650B" w:rsidRDefault="00E41C78">
      <w:pPr>
        <w:pStyle w:val="TOC1"/>
        <w:rPr>
          <w:rFonts w:asciiTheme="minorHAnsi" w:eastAsiaTheme="minorEastAsia" w:hAnsiTheme="minorHAnsi" w:cstheme="minorBidi"/>
          <w:noProof/>
          <w:sz w:val="22"/>
          <w:szCs w:val="22"/>
        </w:rPr>
      </w:pPr>
      <w:hyperlink w:anchor="_Toc97539996" w:history="1">
        <w:r w:rsidR="005D650B" w:rsidRPr="009D24A5">
          <w:rPr>
            <w:rStyle w:val="Hyperlink"/>
            <w:noProof/>
          </w:rPr>
          <w:t>6.</w:t>
        </w:r>
        <w:r w:rsidR="005D650B">
          <w:rPr>
            <w:rFonts w:asciiTheme="minorHAnsi" w:eastAsiaTheme="minorEastAsia" w:hAnsiTheme="minorHAnsi" w:cstheme="minorBidi"/>
            <w:noProof/>
            <w:sz w:val="22"/>
            <w:szCs w:val="22"/>
          </w:rPr>
          <w:tab/>
        </w:r>
        <w:r w:rsidR="005D650B" w:rsidRPr="009D24A5">
          <w:rPr>
            <w:rStyle w:val="Hyperlink"/>
            <w:noProof/>
          </w:rPr>
          <w:t>SUBCONTRACTOR.VENDOR</w:t>
        </w:r>
        <w:r w:rsidR="005D650B">
          <w:rPr>
            <w:noProof/>
            <w:webHidden/>
          </w:rPr>
          <w:tab/>
        </w:r>
        <w:r w:rsidR="005D650B">
          <w:rPr>
            <w:noProof/>
            <w:webHidden/>
          </w:rPr>
          <w:fldChar w:fldCharType="begin"/>
        </w:r>
        <w:r w:rsidR="005D650B">
          <w:rPr>
            <w:noProof/>
            <w:webHidden/>
          </w:rPr>
          <w:instrText xml:space="preserve"> PAGEREF _Toc97539996 \h </w:instrText>
        </w:r>
        <w:r w:rsidR="005D650B">
          <w:rPr>
            <w:noProof/>
            <w:webHidden/>
          </w:rPr>
        </w:r>
        <w:r w:rsidR="005D650B">
          <w:rPr>
            <w:noProof/>
            <w:webHidden/>
          </w:rPr>
          <w:fldChar w:fldCharType="separate"/>
        </w:r>
        <w:r w:rsidR="005D650B">
          <w:rPr>
            <w:noProof/>
            <w:webHidden/>
          </w:rPr>
          <w:t>14</w:t>
        </w:r>
        <w:r w:rsidR="005D650B">
          <w:rPr>
            <w:noProof/>
            <w:webHidden/>
          </w:rPr>
          <w:fldChar w:fldCharType="end"/>
        </w:r>
      </w:hyperlink>
    </w:p>
    <w:p w14:paraId="129E0062" w14:textId="388CAB32" w:rsidR="005D650B" w:rsidRDefault="00E41C78">
      <w:pPr>
        <w:pStyle w:val="TOC1"/>
        <w:rPr>
          <w:rFonts w:asciiTheme="minorHAnsi" w:eastAsiaTheme="minorEastAsia" w:hAnsiTheme="minorHAnsi" w:cstheme="minorBidi"/>
          <w:noProof/>
          <w:sz w:val="22"/>
          <w:szCs w:val="22"/>
        </w:rPr>
      </w:pPr>
      <w:hyperlink w:anchor="_Toc97539997" w:history="1">
        <w:r w:rsidR="005D650B" w:rsidRPr="009D24A5">
          <w:rPr>
            <w:rStyle w:val="Hyperlink"/>
            <w:noProof/>
          </w:rPr>
          <w:t>7.</w:t>
        </w:r>
        <w:r w:rsidR="005D650B">
          <w:rPr>
            <w:rFonts w:asciiTheme="minorHAnsi" w:eastAsiaTheme="minorEastAsia" w:hAnsiTheme="minorHAnsi" w:cstheme="minorBidi"/>
            <w:noProof/>
            <w:sz w:val="22"/>
            <w:szCs w:val="22"/>
          </w:rPr>
          <w:tab/>
        </w:r>
        <w:r w:rsidR="005D650B" w:rsidRPr="009D24A5">
          <w:rPr>
            <w:rStyle w:val="Hyperlink"/>
            <w:noProof/>
          </w:rPr>
          <w:t>DOCUMENTATION</w:t>
        </w:r>
        <w:r w:rsidR="005D650B">
          <w:rPr>
            <w:noProof/>
            <w:webHidden/>
          </w:rPr>
          <w:tab/>
        </w:r>
        <w:r w:rsidR="005D650B">
          <w:rPr>
            <w:noProof/>
            <w:webHidden/>
          </w:rPr>
          <w:fldChar w:fldCharType="begin"/>
        </w:r>
        <w:r w:rsidR="005D650B">
          <w:rPr>
            <w:noProof/>
            <w:webHidden/>
          </w:rPr>
          <w:instrText xml:space="preserve"> PAGEREF _Toc97539997 \h </w:instrText>
        </w:r>
        <w:r w:rsidR="005D650B">
          <w:rPr>
            <w:noProof/>
            <w:webHidden/>
          </w:rPr>
        </w:r>
        <w:r w:rsidR="005D650B">
          <w:rPr>
            <w:noProof/>
            <w:webHidden/>
          </w:rPr>
          <w:fldChar w:fldCharType="separate"/>
        </w:r>
        <w:r w:rsidR="005D650B">
          <w:rPr>
            <w:noProof/>
            <w:webHidden/>
          </w:rPr>
          <w:t>14</w:t>
        </w:r>
        <w:r w:rsidR="005D650B">
          <w:rPr>
            <w:noProof/>
            <w:webHidden/>
          </w:rPr>
          <w:fldChar w:fldCharType="end"/>
        </w:r>
      </w:hyperlink>
    </w:p>
    <w:p w14:paraId="52815FA2" w14:textId="2E1B5E27" w:rsidR="005D650B" w:rsidRDefault="00E41C78">
      <w:pPr>
        <w:pStyle w:val="TOC2"/>
        <w:rPr>
          <w:rFonts w:asciiTheme="minorHAnsi" w:eastAsiaTheme="minorEastAsia" w:hAnsiTheme="minorHAnsi" w:cstheme="minorBidi"/>
          <w:noProof/>
          <w:sz w:val="22"/>
          <w:szCs w:val="22"/>
        </w:rPr>
      </w:pPr>
      <w:hyperlink w:anchor="_Toc97539998" w:history="1">
        <w:r w:rsidR="005D650B" w:rsidRPr="009D24A5">
          <w:rPr>
            <w:rStyle w:val="Hyperlink"/>
            <w:noProof/>
          </w:rPr>
          <w:t>7.1</w:t>
        </w:r>
        <w:r w:rsidR="005D650B">
          <w:rPr>
            <w:rFonts w:asciiTheme="minorHAnsi" w:eastAsiaTheme="minorEastAsia" w:hAnsiTheme="minorHAnsi" w:cstheme="minorBidi"/>
            <w:noProof/>
            <w:sz w:val="22"/>
            <w:szCs w:val="22"/>
          </w:rPr>
          <w:tab/>
        </w:r>
        <w:r w:rsidR="005D650B" w:rsidRPr="009D24A5">
          <w:rPr>
            <w:rStyle w:val="Hyperlink"/>
            <w:noProof/>
          </w:rPr>
          <w:t>Minimum Documentation Requirements</w:t>
        </w:r>
        <w:r w:rsidR="005D650B">
          <w:rPr>
            <w:noProof/>
            <w:webHidden/>
          </w:rPr>
          <w:tab/>
        </w:r>
        <w:r w:rsidR="005D650B">
          <w:rPr>
            <w:noProof/>
            <w:webHidden/>
          </w:rPr>
          <w:fldChar w:fldCharType="begin"/>
        </w:r>
        <w:r w:rsidR="005D650B">
          <w:rPr>
            <w:noProof/>
            <w:webHidden/>
          </w:rPr>
          <w:instrText xml:space="preserve"> PAGEREF _Toc97539998 \h </w:instrText>
        </w:r>
        <w:r w:rsidR="005D650B">
          <w:rPr>
            <w:noProof/>
            <w:webHidden/>
          </w:rPr>
        </w:r>
        <w:r w:rsidR="005D650B">
          <w:rPr>
            <w:noProof/>
            <w:webHidden/>
          </w:rPr>
          <w:fldChar w:fldCharType="separate"/>
        </w:r>
        <w:r w:rsidR="005D650B">
          <w:rPr>
            <w:noProof/>
            <w:webHidden/>
          </w:rPr>
          <w:t>14</w:t>
        </w:r>
        <w:r w:rsidR="005D650B">
          <w:rPr>
            <w:noProof/>
            <w:webHidden/>
          </w:rPr>
          <w:fldChar w:fldCharType="end"/>
        </w:r>
      </w:hyperlink>
    </w:p>
    <w:p w14:paraId="483E9963" w14:textId="4DBA18CF" w:rsidR="005D650B" w:rsidRDefault="00E41C78">
      <w:pPr>
        <w:pStyle w:val="TOC2"/>
        <w:rPr>
          <w:rFonts w:asciiTheme="minorHAnsi" w:eastAsiaTheme="minorEastAsia" w:hAnsiTheme="minorHAnsi" w:cstheme="minorBidi"/>
          <w:noProof/>
          <w:sz w:val="22"/>
          <w:szCs w:val="22"/>
        </w:rPr>
      </w:pPr>
      <w:hyperlink w:anchor="_Toc97539999" w:history="1">
        <w:r w:rsidR="005D650B" w:rsidRPr="009D24A5">
          <w:rPr>
            <w:rStyle w:val="Hyperlink"/>
            <w:noProof/>
          </w:rPr>
          <w:t>7.2</w:t>
        </w:r>
        <w:r w:rsidR="005D650B">
          <w:rPr>
            <w:rFonts w:asciiTheme="minorHAnsi" w:eastAsiaTheme="minorEastAsia" w:hAnsiTheme="minorHAnsi" w:cstheme="minorBidi"/>
            <w:noProof/>
            <w:sz w:val="22"/>
            <w:szCs w:val="22"/>
          </w:rPr>
          <w:tab/>
        </w:r>
        <w:r w:rsidR="005D650B" w:rsidRPr="009D24A5">
          <w:rPr>
            <w:rStyle w:val="Hyperlink"/>
            <w:noProof/>
          </w:rPr>
          <w:t>Other Documentation</w:t>
        </w:r>
        <w:r w:rsidR="005D650B">
          <w:rPr>
            <w:noProof/>
            <w:webHidden/>
          </w:rPr>
          <w:tab/>
        </w:r>
        <w:r w:rsidR="005D650B">
          <w:rPr>
            <w:noProof/>
            <w:webHidden/>
          </w:rPr>
          <w:fldChar w:fldCharType="begin"/>
        </w:r>
        <w:r w:rsidR="005D650B">
          <w:rPr>
            <w:noProof/>
            <w:webHidden/>
          </w:rPr>
          <w:instrText xml:space="preserve"> PAGEREF _Toc97539999 \h </w:instrText>
        </w:r>
        <w:r w:rsidR="005D650B">
          <w:rPr>
            <w:noProof/>
            <w:webHidden/>
          </w:rPr>
        </w:r>
        <w:r w:rsidR="005D650B">
          <w:rPr>
            <w:noProof/>
            <w:webHidden/>
          </w:rPr>
          <w:fldChar w:fldCharType="separate"/>
        </w:r>
        <w:r w:rsidR="005D650B">
          <w:rPr>
            <w:noProof/>
            <w:webHidden/>
          </w:rPr>
          <w:t>15</w:t>
        </w:r>
        <w:r w:rsidR="005D650B">
          <w:rPr>
            <w:noProof/>
            <w:webHidden/>
          </w:rPr>
          <w:fldChar w:fldCharType="end"/>
        </w:r>
      </w:hyperlink>
    </w:p>
    <w:p w14:paraId="248F50B8" w14:textId="3D3393DC" w:rsidR="005D650B" w:rsidRDefault="00E41C78">
      <w:pPr>
        <w:pStyle w:val="TOC1"/>
        <w:rPr>
          <w:rFonts w:asciiTheme="minorHAnsi" w:eastAsiaTheme="minorEastAsia" w:hAnsiTheme="minorHAnsi" w:cstheme="minorBidi"/>
          <w:noProof/>
          <w:sz w:val="22"/>
          <w:szCs w:val="22"/>
        </w:rPr>
      </w:pPr>
      <w:hyperlink w:anchor="_Toc97540000" w:history="1">
        <w:r w:rsidR="005D650B" w:rsidRPr="009D24A5">
          <w:rPr>
            <w:rStyle w:val="Hyperlink"/>
            <w:noProof/>
          </w:rPr>
          <w:t>8.</w:t>
        </w:r>
        <w:r w:rsidR="005D650B">
          <w:rPr>
            <w:rFonts w:asciiTheme="minorHAnsi" w:eastAsiaTheme="minorEastAsia" w:hAnsiTheme="minorHAnsi" w:cstheme="minorBidi"/>
            <w:noProof/>
            <w:sz w:val="22"/>
            <w:szCs w:val="22"/>
          </w:rPr>
          <w:tab/>
        </w:r>
        <w:r w:rsidR="005D650B" w:rsidRPr="009D24A5">
          <w:rPr>
            <w:rStyle w:val="Hyperlink"/>
            <w:noProof/>
          </w:rPr>
          <w:t>STANDARDS, PRACTICES, CONVENTIONS, AND METRICS</w:t>
        </w:r>
        <w:r w:rsidR="005D650B">
          <w:rPr>
            <w:noProof/>
            <w:webHidden/>
          </w:rPr>
          <w:tab/>
        </w:r>
        <w:r w:rsidR="005D650B">
          <w:rPr>
            <w:noProof/>
            <w:webHidden/>
          </w:rPr>
          <w:fldChar w:fldCharType="begin"/>
        </w:r>
        <w:r w:rsidR="005D650B">
          <w:rPr>
            <w:noProof/>
            <w:webHidden/>
          </w:rPr>
          <w:instrText xml:space="preserve"> PAGEREF _Toc97540000 \h </w:instrText>
        </w:r>
        <w:r w:rsidR="005D650B">
          <w:rPr>
            <w:noProof/>
            <w:webHidden/>
          </w:rPr>
        </w:r>
        <w:r w:rsidR="005D650B">
          <w:rPr>
            <w:noProof/>
            <w:webHidden/>
          </w:rPr>
          <w:fldChar w:fldCharType="separate"/>
        </w:r>
        <w:r w:rsidR="005D650B">
          <w:rPr>
            <w:noProof/>
            <w:webHidden/>
          </w:rPr>
          <w:t>15</w:t>
        </w:r>
        <w:r w:rsidR="005D650B">
          <w:rPr>
            <w:noProof/>
            <w:webHidden/>
          </w:rPr>
          <w:fldChar w:fldCharType="end"/>
        </w:r>
      </w:hyperlink>
    </w:p>
    <w:p w14:paraId="29186FF2" w14:textId="00EB80CE" w:rsidR="005D650B" w:rsidRDefault="00E41C78">
      <w:pPr>
        <w:pStyle w:val="TOC2"/>
        <w:rPr>
          <w:rFonts w:asciiTheme="minorHAnsi" w:eastAsiaTheme="minorEastAsia" w:hAnsiTheme="minorHAnsi" w:cstheme="minorBidi"/>
          <w:noProof/>
          <w:sz w:val="22"/>
          <w:szCs w:val="22"/>
        </w:rPr>
      </w:pPr>
      <w:hyperlink w:anchor="_Toc97540001" w:history="1">
        <w:r w:rsidR="005D650B" w:rsidRPr="009D24A5">
          <w:rPr>
            <w:rStyle w:val="Hyperlink"/>
            <w:noProof/>
          </w:rPr>
          <w:t>8.1</w:t>
        </w:r>
        <w:r w:rsidR="005D650B">
          <w:rPr>
            <w:rFonts w:asciiTheme="minorHAnsi" w:eastAsiaTheme="minorEastAsia" w:hAnsiTheme="minorHAnsi" w:cstheme="minorBidi"/>
            <w:noProof/>
            <w:sz w:val="22"/>
            <w:szCs w:val="22"/>
          </w:rPr>
          <w:tab/>
        </w:r>
        <w:r w:rsidR="005D650B" w:rsidRPr="009D24A5">
          <w:rPr>
            <w:rStyle w:val="Hyperlink"/>
            <w:noProof/>
          </w:rPr>
          <w:t>Content</w:t>
        </w:r>
        <w:r w:rsidR="005D650B">
          <w:rPr>
            <w:noProof/>
            <w:webHidden/>
          </w:rPr>
          <w:tab/>
        </w:r>
        <w:r w:rsidR="005D650B">
          <w:rPr>
            <w:noProof/>
            <w:webHidden/>
          </w:rPr>
          <w:fldChar w:fldCharType="begin"/>
        </w:r>
        <w:r w:rsidR="005D650B">
          <w:rPr>
            <w:noProof/>
            <w:webHidden/>
          </w:rPr>
          <w:instrText xml:space="preserve"> PAGEREF _Toc97540001 \h </w:instrText>
        </w:r>
        <w:r w:rsidR="005D650B">
          <w:rPr>
            <w:noProof/>
            <w:webHidden/>
          </w:rPr>
        </w:r>
        <w:r w:rsidR="005D650B">
          <w:rPr>
            <w:noProof/>
            <w:webHidden/>
          </w:rPr>
          <w:fldChar w:fldCharType="separate"/>
        </w:r>
        <w:r w:rsidR="005D650B">
          <w:rPr>
            <w:noProof/>
            <w:webHidden/>
          </w:rPr>
          <w:t>15</w:t>
        </w:r>
        <w:r w:rsidR="005D650B">
          <w:rPr>
            <w:noProof/>
            <w:webHidden/>
          </w:rPr>
          <w:fldChar w:fldCharType="end"/>
        </w:r>
      </w:hyperlink>
    </w:p>
    <w:p w14:paraId="298B6D3C" w14:textId="1BCFF71F" w:rsidR="005D650B" w:rsidRDefault="00E41C78">
      <w:pPr>
        <w:pStyle w:val="TOC3"/>
        <w:rPr>
          <w:rFonts w:asciiTheme="minorHAnsi" w:eastAsiaTheme="minorEastAsia" w:hAnsiTheme="minorHAnsi" w:cstheme="minorBidi"/>
          <w:noProof/>
          <w:sz w:val="22"/>
          <w:szCs w:val="22"/>
        </w:rPr>
      </w:pPr>
      <w:hyperlink w:anchor="_Toc97540002" w:history="1">
        <w:r w:rsidR="005D650B" w:rsidRPr="009D24A5">
          <w:rPr>
            <w:rStyle w:val="Hyperlink"/>
            <w:noProof/>
          </w:rPr>
          <w:t>8.1.1</w:t>
        </w:r>
        <w:r w:rsidR="005D650B">
          <w:rPr>
            <w:rFonts w:asciiTheme="minorHAnsi" w:eastAsiaTheme="minorEastAsia" w:hAnsiTheme="minorHAnsi" w:cstheme="minorBidi"/>
            <w:noProof/>
            <w:sz w:val="22"/>
            <w:szCs w:val="22"/>
          </w:rPr>
          <w:tab/>
        </w:r>
        <w:r w:rsidR="005D650B" w:rsidRPr="009D24A5">
          <w:rPr>
            <w:rStyle w:val="Hyperlink"/>
            <w:noProof/>
          </w:rPr>
          <w:t>Software Coding Standards</w:t>
        </w:r>
        <w:r w:rsidR="005D650B">
          <w:rPr>
            <w:noProof/>
            <w:webHidden/>
          </w:rPr>
          <w:tab/>
        </w:r>
        <w:r w:rsidR="005D650B">
          <w:rPr>
            <w:noProof/>
            <w:webHidden/>
          </w:rPr>
          <w:fldChar w:fldCharType="begin"/>
        </w:r>
        <w:r w:rsidR="005D650B">
          <w:rPr>
            <w:noProof/>
            <w:webHidden/>
          </w:rPr>
          <w:instrText xml:space="preserve"> PAGEREF _Toc97540002 \h </w:instrText>
        </w:r>
        <w:r w:rsidR="005D650B">
          <w:rPr>
            <w:noProof/>
            <w:webHidden/>
          </w:rPr>
        </w:r>
        <w:r w:rsidR="005D650B">
          <w:rPr>
            <w:noProof/>
            <w:webHidden/>
          </w:rPr>
          <w:fldChar w:fldCharType="separate"/>
        </w:r>
        <w:r w:rsidR="005D650B">
          <w:rPr>
            <w:noProof/>
            <w:webHidden/>
          </w:rPr>
          <w:t>15</w:t>
        </w:r>
        <w:r w:rsidR="005D650B">
          <w:rPr>
            <w:noProof/>
            <w:webHidden/>
          </w:rPr>
          <w:fldChar w:fldCharType="end"/>
        </w:r>
      </w:hyperlink>
    </w:p>
    <w:p w14:paraId="64EA53DD" w14:textId="02777B8F" w:rsidR="005D650B" w:rsidRDefault="00E41C78">
      <w:pPr>
        <w:pStyle w:val="TOC3"/>
        <w:rPr>
          <w:rFonts w:asciiTheme="minorHAnsi" w:eastAsiaTheme="minorEastAsia" w:hAnsiTheme="minorHAnsi" w:cstheme="minorBidi"/>
          <w:noProof/>
          <w:sz w:val="22"/>
          <w:szCs w:val="22"/>
        </w:rPr>
      </w:pPr>
      <w:hyperlink w:anchor="_Toc97540003" w:history="1">
        <w:r w:rsidR="005D650B" w:rsidRPr="009D24A5">
          <w:rPr>
            <w:rStyle w:val="Hyperlink"/>
            <w:noProof/>
          </w:rPr>
          <w:t>8.1.2</w:t>
        </w:r>
        <w:r w:rsidR="005D650B">
          <w:rPr>
            <w:rFonts w:asciiTheme="minorHAnsi" w:eastAsiaTheme="minorEastAsia" w:hAnsiTheme="minorHAnsi" w:cstheme="minorBidi"/>
            <w:noProof/>
            <w:sz w:val="22"/>
            <w:szCs w:val="22"/>
          </w:rPr>
          <w:tab/>
        </w:r>
        <w:r w:rsidR="005D650B" w:rsidRPr="009D24A5">
          <w:rPr>
            <w:rStyle w:val="Hyperlink"/>
            <w:noProof/>
          </w:rPr>
          <w:t>Commentary Standards</w:t>
        </w:r>
        <w:r w:rsidR="005D650B">
          <w:rPr>
            <w:noProof/>
            <w:webHidden/>
          </w:rPr>
          <w:tab/>
        </w:r>
        <w:r w:rsidR="005D650B">
          <w:rPr>
            <w:noProof/>
            <w:webHidden/>
          </w:rPr>
          <w:fldChar w:fldCharType="begin"/>
        </w:r>
        <w:r w:rsidR="005D650B">
          <w:rPr>
            <w:noProof/>
            <w:webHidden/>
          </w:rPr>
          <w:instrText xml:space="preserve"> PAGEREF _Toc97540003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0CA0208D" w14:textId="209FC60B" w:rsidR="005D650B" w:rsidRDefault="00E41C78">
      <w:pPr>
        <w:pStyle w:val="TOC3"/>
        <w:rPr>
          <w:rFonts w:asciiTheme="minorHAnsi" w:eastAsiaTheme="minorEastAsia" w:hAnsiTheme="minorHAnsi" w:cstheme="minorBidi"/>
          <w:noProof/>
          <w:sz w:val="22"/>
          <w:szCs w:val="22"/>
        </w:rPr>
      </w:pPr>
      <w:hyperlink w:anchor="_Toc97540004" w:history="1">
        <w:r w:rsidR="005D650B" w:rsidRPr="009D24A5">
          <w:rPr>
            <w:rStyle w:val="Hyperlink"/>
            <w:noProof/>
          </w:rPr>
          <w:t>8.1.3</w:t>
        </w:r>
        <w:r w:rsidR="005D650B">
          <w:rPr>
            <w:rFonts w:asciiTheme="minorHAnsi" w:eastAsiaTheme="minorEastAsia" w:hAnsiTheme="minorHAnsi" w:cstheme="minorBidi"/>
            <w:noProof/>
            <w:sz w:val="22"/>
            <w:szCs w:val="22"/>
          </w:rPr>
          <w:tab/>
        </w:r>
        <w:r w:rsidR="005D650B" w:rsidRPr="009D24A5">
          <w:rPr>
            <w:rStyle w:val="Hyperlink"/>
            <w:noProof/>
          </w:rPr>
          <w:t>Testing Standards and Practices</w:t>
        </w:r>
        <w:r w:rsidR="005D650B">
          <w:rPr>
            <w:noProof/>
            <w:webHidden/>
          </w:rPr>
          <w:tab/>
        </w:r>
        <w:r w:rsidR="005D650B">
          <w:rPr>
            <w:noProof/>
            <w:webHidden/>
          </w:rPr>
          <w:fldChar w:fldCharType="begin"/>
        </w:r>
        <w:r w:rsidR="005D650B">
          <w:rPr>
            <w:noProof/>
            <w:webHidden/>
          </w:rPr>
          <w:instrText xml:space="preserve"> PAGEREF _Toc97540004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760D7DD6" w14:textId="0BA59949" w:rsidR="005D650B" w:rsidRDefault="00E41C78">
      <w:pPr>
        <w:pStyle w:val="TOC1"/>
        <w:rPr>
          <w:rFonts w:asciiTheme="minorHAnsi" w:eastAsiaTheme="minorEastAsia" w:hAnsiTheme="minorHAnsi" w:cstheme="minorBidi"/>
          <w:noProof/>
          <w:sz w:val="22"/>
          <w:szCs w:val="22"/>
        </w:rPr>
      </w:pPr>
      <w:hyperlink w:anchor="_Toc97540005" w:history="1">
        <w:r w:rsidR="005D650B" w:rsidRPr="009D24A5">
          <w:rPr>
            <w:rStyle w:val="Hyperlink"/>
            <w:noProof/>
          </w:rPr>
          <w:t>9.</w:t>
        </w:r>
        <w:r w:rsidR="005D650B">
          <w:rPr>
            <w:rFonts w:asciiTheme="minorHAnsi" w:eastAsiaTheme="minorEastAsia" w:hAnsiTheme="minorHAnsi" w:cstheme="minorBidi"/>
            <w:noProof/>
            <w:sz w:val="22"/>
            <w:szCs w:val="22"/>
          </w:rPr>
          <w:tab/>
        </w:r>
        <w:r w:rsidR="005D650B" w:rsidRPr="009D24A5">
          <w:rPr>
            <w:rStyle w:val="Hyperlink"/>
            <w:noProof/>
          </w:rPr>
          <w:t>SOFTWARE REVIEWS</w:t>
        </w:r>
        <w:r w:rsidR="005D650B">
          <w:rPr>
            <w:noProof/>
            <w:webHidden/>
          </w:rPr>
          <w:tab/>
        </w:r>
        <w:r w:rsidR="005D650B">
          <w:rPr>
            <w:noProof/>
            <w:webHidden/>
          </w:rPr>
          <w:fldChar w:fldCharType="begin"/>
        </w:r>
        <w:r w:rsidR="005D650B">
          <w:rPr>
            <w:noProof/>
            <w:webHidden/>
          </w:rPr>
          <w:instrText xml:space="preserve"> PAGEREF _Toc97540005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7EA178EB" w14:textId="59AB3BBB" w:rsidR="005D650B" w:rsidRDefault="00E41C78">
      <w:pPr>
        <w:pStyle w:val="TOC1"/>
        <w:rPr>
          <w:rFonts w:asciiTheme="minorHAnsi" w:eastAsiaTheme="minorEastAsia" w:hAnsiTheme="minorHAnsi" w:cstheme="minorBidi"/>
          <w:noProof/>
          <w:sz w:val="22"/>
          <w:szCs w:val="22"/>
        </w:rPr>
      </w:pPr>
      <w:hyperlink w:anchor="_Toc97540006" w:history="1">
        <w:r w:rsidR="005D650B" w:rsidRPr="009D24A5">
          <w:rPr>
            <w:rStyle w:val="Hyperlink"/>
            <w:noProof/>
          </w:rPr>
          <w:t>10.</w:t>
        </w:r>
        <w:r w:rsidR="005D650B">
          <w:rPr>
            <w:rFonts w:asciiTheme="minorHAnsi" w:eastAsiaTheme="minorEastAsia" w:hAnsiTheme="minorHAnsi" w:cstheme="minorBidi"/>
            <w:noProof/>
            <w:sz w:val="22"/>
            <w:szCs w:val="22"/>
          </w:rPr>
          <w:tab/>
        </w:r>
        <w:r w:rsidR="005D650B" w:rsidRPr="009D24A5">
          <w:rPr>
            <w:rStyle w:val="Hyperlink"/>
            <w:noProof/>
          </w:rPr>
          <w:t>TESTING</w:t>
        </w:r>
        <w:r w:rsidR="005D650B">
          <w:rPr>
            <w:noProof/>
            <w:webHidden/>
          </w:rPr>
          <w:tab/>
        </w:r>
        <w:r w:rsidR="005D650B">
          <w:rPr>
            <w:noProof/>
            <w:webHidden/>
          </w:rPr>
          <w:fldChar w:fldCharType="begin"/>
        </w:r>
        <w:r w:rsidR="005D650B">
          <w:rPr>
            <w:noProof/>
            <w:webHidden/>
          </w:rPr>
          <w:instrText xml:space="preserve"> PAGEREF _Toc97540006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13A8CB15" w14:textId="6AC1E6E1" w:rsidR="005D650B" w:rsidRDefault="00E41C78">
      <w:pPr>
        <w:pStyle w:val="TOC2"/>
        <w:rPr>
          <w:rFonts w:asciiTheme="minorHAnsi" w:eastAsiaTheme="minorEastAsia" w:hAnsiTheme="minorHAnsi" w:cstheme="minorBidi"/>
          <w:noProof/>
          <w:sz w:val="22"/>
          <w:szCs w:val="22"/>
        </w:rPr>
      </w:pPr>
      <w:hyperlink w:anchor="_Toc97540007" w:history="1">
        <w:r w:rsidR="005D650B" w:rsidRPr="009D24A5">
          <w:rPr>
            <w:rStyle w:val="Hyperlink"/>
            <w:noProof/>
          </w:rPr>
          <w:t>10.1</w:t>
        </w:r>
        <w:r w:rsidR="005D650B">
          <w:rPr>
            <w:rFonts w:asciiTheme="minorHAnsi" w:eastAsiaTheme="minorEastAsia" w:hAnsiTheme="minorHAnsi" w:cstheme="minorBidi"/>
            <w:noProof/>
            <w:sz w:val="22"/>
            <w:szCs w:val="22"/>
          </w:rPr>
          <w:tab/>
        </w:r>
        <w:r w:rsidR="005D650B" w:rsidRPr="009D24A5">
          <w:rPr>
            <w:rStyle w:val="Hyperlink"/>
            <w:noProof/>
          </w:rPr>
          <w:t>V&amp;V Overview</w:t>
        </w:r>
        <w:r w:rsidR="005D650B">
          <w:rPr>
            <w:noProof/>
            <w:webHidden/>
          </w:rPr>
          <w:tab/>
        </w:r>
        <w:r w:rsidR="005D650B">
          <w:rPr>
            <w:noProof/>
            <w:webHidden/>
          </w:rPr>
          <w:fldChar w:fldCharType="begin"/>
        </w:r>
        <w:r w:rsidR="005D650B">
          <w:rPr>
            <w:noProof/>
            <w:webHidden/>
          </w:rPr>
          <w:instrText xml:space="preserve"> PAGEREF _Toc97540007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4D8393E8" w14:textId="3013365C" w:rsidR="005D650B" w:rsidRDefault="00E41C78">
      <w:pPr>
        <w:pStyle w:val="TOC3"/>
        <w:rPr>
          <w:rFonts w:asciiTheme="minorHAnsi" w:eastAsiaTheme="minorEastAsia" w:hAnsiTheme="minorHAnsi" w:cstheme="minorBidi"/>
          <w:noProof/>
          <w:sz w:val="22"/>
          <w:szCs w:val="22"/>
        </w:rPr>
      </w:pPr>
      <w:hyperlink w:anchor="_Toc97540008" w:history="1">
        <w:r w:rsidR="005D650B" w:rsidRPr="009D24A5">
          <w:rPr>
            <w:rStyle w:val="Hyperlink"/>
            <w:noProof/>
          </w:rPr>
          <w:t>10.1.1</w:t>
        </w:r>
        <w:r w:rsidR="005D650B">
          <w:rPr>
            <w:rFonts w:asciiTheme="minorHAnsi" w:eastAsiaTheme="minorEastAsia" w:hAnsiTheme="minorHAnsi" w:cstheme="minorBidi"/>
            <w:noProof/>
            <w:sz w:val="22"/>
            <w:szCs w:val="22"/>
          </w:rPr>
          <w:tab/>
        </w:r>
        <w:r w:rsidR="005D650B" w:rsidRPr="009D24A5">
          <w:rPr>
            <w:rStyle w:val="Hyperlink"/>
            <w:noProof/>
          </w:rPr>
          <w:t>Test &amp; V&amp;V Objectives</w:t>
        </w:r>
        <w:r w:rsidR="005D650B">
          <w:rPr>
            <w:noProof/>
            <w:webHidden/>
          </w:rPr>
          <w:tab/>
        </w:r>
        <w:r w:rsidR="005D650B">
          <w:rPr>
            <w:noProof/>
            <w:webHidden/>
          </w:rPr>
          <w:fldChar w:fldCharType="begin"/>
        </w:r>
        <w:r w:rsidR="005D650B">
          <w:rPr>
            <w:noProof/>
            <w:webHidden/>
          </w:rPr>
          <w:instrText xml:space="preserve"> PAGEREF _Toc97540008 \h </w:instrText>
        </w:r>
        <w:r w:rsidR="005D650B">
          <w:rPr>
            <w:noProof/>
            <w:webHidden/>
          </w:rPr>
        </w:r>
        <w:r w:rsidR="005D650B">
          <w:rPr>
            <w:noProof/>
            <w:webHidden/>
          </w:rPr>
          <w:fldChar w:fldCharType="separate"/>
        </w:r>
        <w:r w:rsidR="005D650B">
          <w:rPr>
            <w:noProof/>
            <w:webHidden/>
          </w:rPr>
          <w:t>16</w:t>
        </w:r>
        <w:r w:rsidR="005D650B">
          <w:rPr>
            <w:noProof/>
            <w:webHidden/>
          </w:rPr>
          <w:fldChar w:fldCharType="end"/>
        </w:r>
      </w:hyperlink>
    </w:p>
    <w:p w14:paraId="4BCE1CB9" w14:textId="083FE84B" w:rsidR="005D650B" w:rsidRDefault="00E41C78">
      <w:pPr>
        <w:pStyle w:val="TOC3"/>
        <w:rPr>
          <w:rFonts w:asciiTheme="minorHAnsi" w:eastAsiaTheme="minorEastAsia" w:hAnsiTheme="minorHAnsi" w:cstheme="minorBidi"/>
          <w:noProof/>
          <w:sz w:val="22"/>
          <w:szCs w:val="22"/>
        </w:rPr>
      </w:pPr>
      <w:hyperlink w:anchor="_Toc97540009" w:history="1">
        <w:r w:rsidR="005D650B" w:rsidRPr="009D24A5">
          <w:rPr>
            <w:rStyle w:val="Hyperlink"/>
            <w:noProof/>
          </w:rPr>
          <w:t>10.1.2</w:t>
        </w:r>
        <w:r w:rsidR="005D650B">
          <w:rPr>
            <w:rFonts w:asciiTheme="minorHAnsi" w:eastAsiaTheme="minorEastAsia" w:hAnsiTheme="minorHAnsi" w:cstheme="minorBidi"/>
            <w:noProof/>
            <w:sz w:val="22"/>
            <w:szCs w:val="22"/>
          </w:rPr>
          <w:tab/>
        </w:r>
        <w:r w:rsidR="005D650B" w:rsidRPr="009D24A5">
          <w:rPr>
            <w:rStyle w:val="Hyperlink"/>
            <w:noProof/>
          </w:rPr>
          <w:t>Master Schedule</w:t>
        </w:r>
        <w:r w:rsidR="005D650B">
          <w:rPr>
            <w:noProof/>
            <w:webHidden/>
          </w:rPr>
          <w:tab/>
        </w:r>
        <w:r w:rsidR="005D650B">
          <w:rPr>
            <w:noProof/>
            <w:webHidden/>
          </w:rPr>
          <w:fldChar w:fldCharType="begin"/>
        </w:r>
        <w:r w:rsidR="005D650B">
          <w:rPr>
            <w:noProof/>
            <w:webHidden/>
          </w:rPr>
          <w:instrText xml:space="preserve"> PAGEREF _Toc97540009 \h </w:instrText>
        </w:r>
        <w:r w:rsidR="005D650B">
          <w:rPr>
            <w:noProof/>
            <w:webHidden/>
          </w:rPr>
        </w:r>
        <w:r w:rsidR="005D650B">
          <w:rPr>
            <w:noProof/>
            <w:webHidden/>
          </w:rPr>
          <w:fldChar w:fldCharType="separate"/>
        </w:r>
        <w:r w:rsidR="005D650B">
          <w:rPr>
            <w:noProof/>
            <w:webHidden/>
          </w:rPr>
          <w:t>18</w:t>
        </w:r>
        <w:r w:rsidR="005D650B">
          <w:rPr>
            <w:noProof/>
            <w:webHidden/>
          </w:rPr>
          <w:fldChar w:fldCharType="end"/>
        </w:r>
      </w:hyperlink>
    </w:p>
    <w:p w14:paraId="3D30BF32" w14:textId="2C5944D4" w:rsidR="005D650B" w:rsidRDefault="00E41C78">
      <w:pPr>
        <w:pStyle w:val="TOC3"/>
        <w:rPr>
          <w:rFonts w:asciiTheme="minorHAnsi" w:eastAsiaTheme="minorEastAsia" w:hAnsiTheme="minorHAnsi" w:cstheme="minorBidi"/>
          <w:noProof/>
          <w:sz w:val="22"/>
          <w:szCs w:val="22"/>
        </w:rPr>
      </w:pPr>
      <w:hyperlink w:anchor="_Toc97540010" w:history="1">
        <w:r w:rsidR="005D650B" w:rsidRPr="009D24A5">
          <w:rPr>
            <w:rStyle w:val="Hyperlink"/>
            <w:noProof/>
          </w:rPr>
          <w:t>10.1.3</w:t>
        </w:r>
        <w:r w:rsidR="005D650B">
          <w:rPr>
            <w:rFonts w:asciiTheme="minorHAnsi" w:eastAsiaTheme="minorEastAsia" w:hAnsiTheme="minorHAnsi" w:cstheme="minorBidi"/>
            <w:noProof/>
            <w:sz w:val="22"/>
            <w:szCs w:val="22"/>
          </w:rPr>
          <w:tab/>
        </w:r>
        <w:r w:rsidR="005D650B" w:rsidRPr="009D24A5">
          <w:rPr>
            <w:rStyle w:val="Hyperlink"/>
            <w:noProof/>
          </w:rPr>
          <w:t>Specific meaning of V&amp;V activities for FORCE software</w:t>
        </w:r>
        <w:r w:rsidR="005D650B">
          <w:rPr>
            <w:noProof/>
            <w:webHidden/>
          </w:rPr>
          <w:tab/>
        </w:r>
        <w:r w:rsidR="005D650B">
          <w:rPr>
            <w:noProof/>
            <w:webHidden/>
          </w:rPr>
          <w:fldChar w:fldCharType="begin"/>
        </w:r>
        <w:r w:rsidR="005D650B">
          <w:rPr>
            <w:noProof/>
            <w:webHidden/>
          </w:rPr>
          <w:instrText xml:space="preserve"> PAGEREF _Toc97540010 \h </w:instrText>
        </w:r>
        <w:r w:rsidR="005D650B">
          <w:rPr>
            <w:noProof/>
            <w:webHidden/>
          </w:rPr>
        </w:r>
        <w:r w:rsidR="005D650B">
          <w:rPr>
            <w:noProof/>
            <w:webHidden/>
          </w:rPr>
          <w:fldChar w:fldCharType="separate"/>
        </w:r>
        <w:r w:rsidR="005D650B">
          <w:rPr>
            <w:noProof/>
            <w:webHidden/>
          </w:rPr>
          <w:t>19</w:t>
        </w:r>
        <w:r w:rsidR="005D650B">
          <w:rPr>
            <w:noProof/>
            <w:webHidden/>
          </w:rPr>
          <w:fldChar w:fldCharType="end"/>
        </w:r>
      </w:hyperlink>
    </w:p>
    <w:p w14:paraId="1223C0C7" w14:textId="6C1F8E47" w:rsidR="005D650B" w:rsidRDefault="00E41C78">
      <w:pPr>
        <w:pStyle w:val="TOC2"/>
        <w:rPr>
          <w:rFonts w:asciiTheme="minorHAnsi" w:eastAsiaTheme="minorEastAsia" w:hAnsiTheme="minorHAnsi" w:cstheme="minorBidi"/>
          <w:noProof/>
          <w:sz w:val="22"/>
          <w:szCs w:val="22"/>
        </w:rPr>
      </w:pPr>
      <w:hyperlink w:anchor="_Toc97540011" w:history="1">
        <w:r w:rsidR="005D650B" w:rsidRPr="009D24A5">
          <w:rPr>
            <w:rStyle w:val="Hyperlink"/>
            <w:noProof/>
          </w:rPr>
          <w:t>10.2</w:t>
        </w:r>
        <w:r w:rsidR="005D650B">
          <w:rPr>
            <w:rFonts w:asciiTheme="minorHAnsi" w:eastAsiaTheme="minorEastAsia" w:hAnsiTheme="minorHAnsi" w:cstheme="minorBidi"/>
            <w:noProof/>
            <w:sz w:val="22"/>
            <w:szCs w:val="22"/>
          </w:rPr>
          <w:tab/>
        </w:r>
        <w:r w:rsidR="005D650B" w:rsidRPr="009D24A5">
          <w:rPr>
            <w:rStyle w:val="Hyperlink"/>
            <w:noProof/>
          </w:rPr>
          <w:t>TYPES OF TESTS TO BE EXECUTED</w:t>
        </w:r>
        <w:r w:rsidR="005D650B">
          <w:rPr>
            <w:noProof/>
            <w:webHidden/>
          </w:rPr>
          <w:tab/>
        </w:r>
        <w:r w:rsidR="005D650B">
          <w:rPr>
            <w:noProof/>
            <w:webHidden/>
          </w:rPr>
          <w:fldChar w:fldCharType="begin"/>
        </w:r>
        <w:r w:rsidR="005D650B">
          <w:rPr>
            <w:noProof/>
            <w:webHidden/>
          </w:rPr>
          <w:instrText xml:space="preserve"> PAGEREF _Toc97540011 \h </w:instrText>
        </w:r>
        <w:r w:rsidR="005D650B">
          <w:rPr>
            <w:noProof/>
            <w:webHidden/>
          </w:rPr>
        </w:r>
        <w:r w:rsidR="005D650B">
          <w:rPr>
            <w:noProof/>
            <w:webHidden/>
          </w:rPr>
          <w:fldChar w:fldCharType="separate"/>
        </w:r>
        <w:r w:rsidR="005D650B">
          <w:rPr>
            <w:noProof/>
            <w:webHidden/>
          </w:rPr>
          <w:t>19</w:t>
        </w:r>
        <w:r w:rsidR="005D650B">
          <w:rPr>
            <w:noProof/>
            <w:webHidden/>
          </w:rPr>
          <w:fldChar w:fldCharType="end"/>
        </w:r>
      </w:hyperlink>
    </w:p>
    <w:p w14:paraId="00A73D15" w14:textId="05ECFB98" w:rsidR="005D650B" w:rsidRDefault="00E41C78">
      <w:pPr>
        <w:pStyle w:val="TOC2"/>
        <w:rPr>
          <w:rFonts w:asciiTheme="minorHAnsi" w:eastAsiaTheme="minorEastAsia" w:hAnsiTheme="minorHAnsi" w:cstheme="minorBidi"/>
          <w:noProof/>
          <w:sz w:val="22"/>
          <w:szCs w:val="22"/>
        </w:rPr>
      </w:pPr>
      <w:hyperlink w:anchor="_Toc97540012" w:history="1">
        <w:r w:rsidR="005D650B" w:rsidRPr="009D24A5">
          <w:rPr>
            <w:rStyle w:val="Hyperlink"/>
            <w:noProof/>
          </w:rPr>
          <w:t>10.3</w:t>
        </w:r>
        <w:r w:rsidR="005D650B">
          <w:rPr>
            <w:rFonts w:asciiTheme="minorHAnsi" w:eastAsiaTheme="minorEastAsia" w:hAnsiTheme="minorHAnsi" w:cstheme="minorBidi"/>
            <w:noProof/>
            <w:sz w:val="22"/>
            <w:szCs w:val="22"/>
          </w:rPr>
          <w:tab/>
        </w:r>
        <w:r w:rsidR="005D650B" w:rsidRPr="009D24A5">
          <w:rPr>
            <w:rStyle w:val="Hyperlink"/>
            <w:noProof/>
          </w:rPr>
          <w:t>Test Automation</w:t>
        </w:r>
        <w:r w:rsidR="005D650B">
          <w:rPr>
            <w:noProof/>
            <w:webHidden/>
          </w:rPr>
          <w:tab/>
        </w:r>
        <w:r w:rsidR="005D650B">
          <w:rPr>
            <w:noProof/>
            <w:webHidden/>
          </w:rPr>
          <w:fldChar w:fldCharType="begin"/>
        </w:r>
        <w:r w:rsidR="005D650B">
          <w:rPr>
            <w:noProof/>
            <w:webHidden/>
          </w:rPr>
          <w:instrText xml:space="preserve"> PAGEREF _Toc97540012 \h </w:instrText>
        </w:r>
        <w:r w:rsidR="005D650B">
          <w:rPr>
            <w:noProof/>
            <w:webHidden/>
          </w:rPr>
        </w:r>
        <w:r w:rsidR="005D650B">
          <w:rPr>
            <w:noProof/>
            <w:webHidden/>
          </w:rPr>
          <w:fldChar w:fldCharType="separate"/>
        </w:r>
        <w:r w:rsidR="005D650B">
          <w:rPr>
            <w:noProof/>
            <w:webHidden/>
          </w:rPr>
          <w:t>20</w:t>
        </w:r>
        <w:r w:rsidR="005D650B">
          <w:rPr>
            <w:noProof/>
            <w:webHidden/>
          </w:rPr>
          <w:fldChar w:fldCharType="end"/>
        </w:r>
      </w:hyperlink>
    </w:p>
    <w:p w14:paraId="2ADEF73E" w14:textId="02D0117A" w:rsidR="005D650B" w:rsidRDefault="00E41C78">
      <w:pPr>
        <w:pStyle w:val="TOC2"/>
        <w:rPr>
          <w:rFonts w:asciiTheme="minorHAnsi" w:eastAsiaTheme="minorEastAsia" w:hAnsiTheme="minorHAnsi" w:cstheme="minorBidi"/>
          <w:noProof/>
          <w:sz w:val="22"/>
          <w:szCs w:val="22"/>
        </w:rPr>
      </w:pPr>
      <w:hyperlink w:anchor="_Toc97540013" w:history="1">
        <w:r w:rsidR="005D650B" w:rsidRPr="009D24A5">
          <w:rPr>
            <w:rStyle w:val="Hyperlink"/>
            <w:noProof/>
          </w:rPr>
          <w:t>10.4</w:t>
        </w:r>
        <w:r w:rsidR="005D650B">
          <w:rPr>
            <w:rFonts w:asciiTheme="minorHAnsi" w:eastAsiaTheme="minorEastAsia" w:hAnsiTheme="minorHAnsi" w:cstheme="minorBidi"/>
            <w:noProof/>
            <w:sz w:val="22"/>
            <w:szCs w:val="22"/>
          </w:rPr>
          <w:tab/>
        </w:r>
        <w:r w:rsidR="005D650B" w:rsidRPr="009D24A5">
          <w:rPr>
            <w:rStyle w:val="Hyperlink"/>
            <w:noProof/>
          </w:rPr>
          <w:t>APPROVAL REQUIREMENTS</w:t>
        </w:r>
        <w:r w:rsidR="005D650B">
          <w:rPr>
            <w:noProof/>
            <w:webHidden/>
          </w:rPr>
          <w:tab/>
        </w:r>
        <w:r w:rsidR="005D650B">
          <w:rPr>
            <w:noProof/>
            <w:webHidden/>
          </w:rPr>
          <w:fldChar w:fldCharType="begin"/>
        </w:r>
        <w:r w:rsidR="005D650B">
          <w:rPr>
            <w:noProof/>
            <w:webHidden/>
          </w:rPr>
          <w:instrText xml:space="preserve"> PAGEREF _Toc97540013 \h </w:instrText>
        </w:r>
        <w:r w:rsidR="005D650B">
          <w:rPr>
            <w:noProof/>
            <w:webHidden/>
          </w:rPr>
        </w:r>
        <w:r w:rsidR="005D650B">
          <w:rPr>
            <w:noProof/>
            <w:webHidden/>
          </w:rPr>
          <w:fldChar w:fldCharType="separate"/>
        </w:r>
        <w:r w:rsidR="005D650B">
          <w:rPr>
            <w:noProof/>
            <w:webHidden/>
          </w:rPr>
          <w:t>21</w:t>
        </w:r>
        <w:r w:rsidR="005D650B">
          <w:rPr>
            <w:noProof/>
            <w:webHidden/>
          </w:rPr>
          <w:fldChar w:fldCharType="end"/>
        </w:r>
      </w:hyperlink>
    </w:p>
    <w:p w14:paraId="46BFCA3C" w14:textId="726788FF" w:rsidR="005D650B" w:rsidRDefault="00E41C78">
      <w:pPr>
        <w:pStyle w:val="TOC2"/>
        <w:rPr>
          <w:rFonts w:asciiTheme="minorHAnsi" w:eastAsiaTheme="minorEastAsia" w:hAnsiTheme="minorHAnsi" w:cstheme="minorBidi"/>
          <w:noProof/>
          <w:sz w:val="22"/>
          <w:szCs w:val="22"/>
        </w:rPr>
      </w:pPr>
      <w:hyperlink w:anchor="_Toc97540014" w:history="1">
        <w:r w:rsidR="005D650B" w:rsidRPr="009D24A5">
          <w:rPr>
            <w:rStyle w:val="Hyperlink"/>
            <w:noProof/>
          </w:rPr>
          <w:t>10.5</w:t>
        </w:r>
        <w:r w:rsidR="005D650B">
          <w:rPr>
            <w:rFonts w:asciiTheme="minorHAnsi" w:eastAsiaTheme="minorEastAsia" w:hAnsiTheme="minorHAnsi" w:cstheme="minorBidi"/>
            <w:noProof/>
            <w:sz w:val="22"/>
            <w:szCs w:val="22"/>
          </w:rPr>
          <w:tab/>
        </w:r>
        <w:r w:rsidR="005D650B" w:rsidRPr="009D24A5">
          <w:rPr>
            <w:rStyle w:val="Hyperlink"/>
            <w:noProof/>
          </w:rPr>
          <w:t>Requirement tests</w:t>
        </w:r>
        <w:r w:rsidR="005D650B">
          <w:rPr>
            <w:noProof/>
            <w:webHidden/>
          </w:rPr>
          <w:tab/>
        </w:r>
        <w:r w:rsidR="005D650B">
          <w:rPr>
            <w:noProof/>
            <w:webHidden/>
          </w:rPr>
          <w:fldChar w:fldCharType="begin"/>
        </w:r>
        <w:r w:rsidR="005D650B">
          <w:rPr>
            <w:noProof/>
            <w:webHidden/>
          </w:rPr>
          <w:instrText xml:space="preserve"> PAGEREF _Toc97540014 \h </w:instrText>
        </w:r>
        <w:r w:rsidR="005D650B">
          <w:rPr>
            <w:noProof/>
            <w:webHidden/>
          </w:rPr>
        </w:r>
        <w:r w:rsidR="005D650B">
          <w:rPr>
            <w:noProof/>
            <w:webHidden/>
          </w:rPr>
          <w:fldChar w:fldCharType="separate"/>
        </w:r>
        <w:r w:rsidR="005D650B">
          <w:rPr>
            <w:noProof/>
            <w:webHidden/>
          </w:rPr>
          <w:t>21</w:t>
        </w:r>
        <w:r w:rsidR="005D650B">
          <w:rPr>
            <w:noProof/>
            <w:webHidden/>
          </w:rPr>
          <w:fldChar w:fldCharType="end"/>
        </w:r>
      </w:hyperlink>
    </w:p>
    <w:p w14:paraId="46BE346E" w14:textId="2AB36BDF" w:rsidR="005D650B" w:rsidRDefault="00E41C78">
      <w:pPr>
        <w:pStyle w:val="TOC2"/>
        <w:rPr>
          <w:rFonts w:asciiTheme="minorHAnsi" w:eastAsiaTheme="minorEastAsia" w:hAnsiTheme="minorHAnsi" w:cstheme="minorBidi"/>
          <w:noProof/>
          <w:sz w:val="22"/>
          <w:szCs w:val="22"/>
        </w:rPr>
      </w:pPr>
      <w:hyperlink w:anchor="_Toc97540015" w:history="1">
        <w:r w:rsidR="005D650B" w:rsidRPr="009D24A5">
          <w:rPr>
            <w:rStyle w:val="Hyperlink"/>
            <w:noProof/>
          </w:rPr>
          <w:t>10.6</w:t>
        </w:r>
        <w:r w:rsidR="005D650B">
          <w:rPr>
            <w:rFonts w:asciiTheme="minorHAnsi" w:eastAsiaTheme="minorEastAsia" w:hAnsiTheme="minorHAnsi" w:cstheme="minorBidi"/>
            <w:noProof/>
            <w:sz w:val="22"/>
            <w:szCs w:val="22"/>
          </w:rPr>
          <w:tab/>
        </w:r>
        <w:r w:rsidR="005D650B" w:rsidRPr="009D24A5">
          <w:rPr>
            <w:rStyle w:val="Hyperlink"/>
            <w:noProof/>
          </w:rPr>
          <w:t>Other tests</w:t>
        </w:r>
        <w:r w:rsidR="005D650B">
          <w:rPr>
            <w:noProof/>
            <w:webHidden/>
          </w:rPr>
          <w:tab/>
        </w:r>
        <w:r w:rsidR="005D650B">
          <w:rPr>
            <w:noProof/>
            <w:webHidden/>
          </w:rPr>
          <w:fldChar w:fldCharType="begin"/>
        </w:r>
        <w:r w:rsidR="005D650B">
          <w:rPr>
            <w:noProof/>
            <w:webHidden/>
          </w:rPr>
          <w:instrText xml:space="preserve"> PAGEREF _Toc97540015 \h </w:instrText>
        </w:r>
        <w:r w:rsidR="005D650B">
          <w:rPr>
            <w:noProof/>
            <w:webHidden/>
          </w:rPr>
        </w:r>
        <w:r w:rsidR="005D650B">
          <w:rPr>
            <w:noProof/>
            <w:webHidden/>
          </w:rPr>
          <w:fldChar w:fldCharType="separate"/>
        </w:r>
        <w:r w:rsidR="005D650B">
          <w:rPr>
            <w:noProof/>
            <w:webHidden/>
          </w:rPr>
          <w:t>21</w:t>
        </w:r>
        <w:r w:rsidR="005D650B">
          <w:rPr>
            <w:noProof/>
            <w:webHidden/>
          </w:rPr>
          <w:fldChar w:fldCharType="end"/>
        </w:r>
      </w:hyperlink>
    </w:p>
    <w:p w14:paraId="09EE2CD7" w14:textId="339FFEE9" w:rsidR="005D650B" w:rsidRDefault="00E41C78">
      <w:pPr>
        <w:pStyle w:val="TOC2"/>
        <w:rPr>
          <w:rFonts w:asciiTheme="minorHAnsi" w:eastAsiaTheme="minorEastAsia" w:hAnsiTheme="minorHAnsi" w:cstheme="minorBidi"/>
          <w:noProof/>
          <w:sz w:val="22"/>
          <w:szCs w:val="22"/>
        </w:rPr>
      </w:pPr>
      <w:hyperlink w:anchor="_Toc97540016" w:history="1">
        <w:r w:rsidR="005D650B" w:rsidRPr="009D24A5">
          <w:rPr>
            <w:rStyle w:val="Hyperlink"/>
            <w:noProof/>
          </w:rPr>
          <w:t>10.7</w:t>
        </w:r>
        <w:r w:rsidR="005D650B">
          <w:rPr>
            <w:rFonts w:asciiTheme="minorHAnsi" w:eastAsiaTheme="minorEastAsia" w:hAnsiTheme="minorHAnsi" w:cstheme="minorBidi"/>
            <w:noProof/>
            <w:sz w:val="22"/>
            <w:szCs w:val="22"/>
          </w:rPr>
          <w:tab/>
        </w:r>
        <w:r w:rsidR="005D650B" w:rsidRPr="009D24A5">
          <w:rPr>
            <w:rStyle w:val="Hyperlink"/>
            <w:noProof/>
          </w:rPr>
          <w:t>TEST DEFINITION TASKS AND RESPONSIBILITIES</w:t>
        </w:r>
        <w:r w:rsidR="005D650B">
          <w:rPr>
            <w:noProof/>
            <w:webHidden/>
          </w:rPr>
          <w:tab/>
        </w:r>
        <w:r w:rsidR="005D650B">
          <w:rPr>
            <w:noProof/>
            <w:webHidden/>
          </w:rPr>
          <w:fldChar w:fldCharType="begin"/>
        </w:r>
        <w:r w:rsidR="005D650B">
          <w:rPr>
            <w:noProof/>
            <w:webHidden/>
          </w:rPr>
          <w:instrText xml:space="preserve"> PAGEREF _Toc97540016 \h </w:instrText>
        </w:r>
        <w:r w:rsidR="005D650B">
          <w:rPr>
            <w:noProof/>
            <w:webHidden/>
          </w:rPr>
        </w:r>
        <w:r w:rsidR="005D650B">
          <w:rPr>
            <w:noProof/>
            <w:webHidden/>
          </w:rPr>
          <w:fldChar w:fldCharType="separate"/>
        </w:r>
        <w:r w:rsidR="005D650B">
          <w:rPr>
            <w:noProof/>
            <w:webHidden/>
          </w:rPr>
          <w:t>22</w:t>
        </w:r>
        <w:r w:rsidR="005D650B">
          <w:rPr>
            <w:noProof/>
            <w:webHidden/>
          </w:rPr>
          <w:fldChar w:fldCharType="end"/>
        </w:r>
      </w:hyperlink>
    </w:p>
    <w:p w14:paraId="113AF585" w14:textId="6C28994C" w:rsidR="005D650B" w:rsidRDefault="00E41C78">
      <w:pPr>
        <w:pStyle w:val="TOC1"/>
        <w:rPr>
          <w:rFonts w:asciiTheme="minorHAnsi" w:eastAsiaTheme="minorEastAsia" w:hAnsiTheme="minorHAnsi" w:cstheme="minorBidi"/>
          <w:noProof/>
          <w:sz w:val="22"/>
          <w:szCs w:val="22"/>
        </w:rPr>
      </w:pPr>
      <w:hyperlink w:anchor="_Toc97540017" w:history="1">
        <w:r w:rsidR="005D650B" w:rsidRPr="009D24A5">
          <w:rPr>
            <w:rStyle w:val="Hyperlink"/>
            <w:noProof/>
          </w:rPr>
          <w:t>11.</w:t>
        </w:r>
        <w:r w:rsidR="005D650B">
          <w:rPr>
            <w:rFonts w:asciiTheme="minorHAnsi" w:eastAsiaTheme="minorEastAsia" w:hAnsiTheme="minorHAnsi" w:cstheme="minorBidi"/>
            <w:noProof/>
            <w:sz w:val="22"/>
            <w:szCs w:val="22"/>
          </w:rPr>
          <w:tab/>
        </w:r>
        <w:r w:rsidR="005D650B" w:rsidRPr="009D24A5">
          <w:rPr>
            <w:rStyle w:val="Hyperlink"/>
            <w:noProof/>
          </w:rPr>
          <w:t>V&amp;V PROCESSES</w:t>
        </w:r>
        <w:r w:rsidR="005D650B">
          <w:rPr>
            <w:noProof/>
            <w:webHidden/>
          </w:rPr>
          <w:tab/>
        </w:r>
        <w:r w:rsidR="005D650B">
          <w:rPr>
            <w:noProof/>
            <w:webHidden/>
          </w:rPr>
          <w:fldChar w:fldCharType="begin"/>
        </w:r>
        <w:r w:rsidR="005D650B">
          <w:rPr>
            <w:noProof/>
            <w:webHidden/>
          </w:rPr>
          <w:instrText xml:space="preserve"> PAGEREF _Toc97540017 \h </w:instrText>
        </w:r>
        <w:r w:rsidR="005D650B">
          <w:rPr>
            <w:noProof/>
            <w:webHidden/>
          </w:rPr>
        </w:r>
        <w:r w:rsidR="005D650B">
          <w:rPr>
            <w:noProof/>
            <w:webHidden/>
          </w:rPr>
          <w:fldChar w:fldCharType="separate"/>
        </w:r>
        <w:r w:rsidR="005D650B">
          <w:rPr>
            <w:noProof/>
            <w:webHidden/>
          </w:rPr>
          <w:t>22</w:t>
        </w:r>
        <w:r w:rsidR="005D650B">
          <w:rPr>
            <w:noProof/>
            <w:webHidden/>
          </w:rPr>
          <w:fldChar w:fldCharType="end"/>
        </w:r>
      </w:hyperlink>
    </w:p>
    <w:p w14:paraId="1DE9B8C0" w14:textId="2B9699F1" w:rsidR="005D650B" w:rsidRDefault="00E41C78">
      <w:pPr>
        <w:pStyle w:val="TOC1"/>
        <w:rPr>
          <w:rFonts w:asciiTheme="minorHAnsi" w:eastAsiaTheme="minorEastAsia" w:hAnsiTheme="minorHAnsi" w:cstheme="minorBidi"/>
          <w:noProof/>
          <w:sz w:val="22"/>
          <w:szCs w:val="22"/>
        </w:rPr>
      </w:pPr>
      <w:hyperlink w:anchor="_Toc97540018" w:history="1">
        <w:r w:rsidR="005D650B" w:rsidRPr="009D24A5">
          <w:rPr>
            <w:rStyle w:val="Hyperlink"/>
            <w:noProof/>
          </w:rPr>
          <w:t>12.</w:t>
        </w:r>
        <w:r w:rsidR="005D650B">
          <w:rPr>
            <w:rFonts w:asciiTheme="minorHAnsi" w:eastAsiaTheme="minorEastAsia" w:hAnsiTheme="minorHAnsi" w:cstheme="minorBidi"/>
            <w:noProof/>
            <w:sz w:val="22"/>
            <w:szCs w:val="22"/>
          </w:rPr>
          <w:tab/>
        </w:r>
        <w:r w:rsidR="005D650B" w:rsidRPr="009D24A5">
          <w:rPr>
            <w:rStyle w:val="Hyperlink"/>
            <w:noProof/>
          </w:rPr>
          <w:t>PROBLEM REPORTING AND CORRECTIVE ACTION</w:t>
        </w:r>
        <w:r w:rsidR="005D650B">
          <w:rPr>
            <w:noProof/>
            <w:webHidden/>
          </w:rPr>
          <w:tab/>
        </w:r>
        <w:r w:rsidR="005D650B">
          <w:rPr>
            <w:noProof/>
            <w:webHidden/>
          </w:rPr>
          <w:fldChar w:fldCharType="begin"/>
        </w:r>
        <w:r w:rsidR="005D650B">
          <w:rPr>
            <w:noProof/>
            <w:webHidden/>
          </w:rPr>
          <w:instrText xml:space="preserve"> PAGEREF _Toc97540018 \h </w:instrText>
        </w:r>
        <w:r w:rsidR="005D650B">
          <w:rPr>
            <w:noProof/>
            <w:webHidden/>
          </w:rPr>
        </w:r>
        <w:r w:rsidR="005D650B">
          <w:rPr>
            <w:noProof/>
            <w:webHidden/>
          </w:rPr>
          <w:fldChar w:fldCharType="separate"/>
        </w:r>
        <w:r w:rsidR="005D650B">
          <w:rPr>
            <w:noProof/>
            <w:webHidden/>
          </w:rPr>
          <w:t>22</w:t>
        </w:r>
        <w:r w:rsidR="005D650B">
          <w:rPr>
            <w:noProof/>
            <w:webHidden/>
          </w:rPr>
          <w:fldChar w:fldCharType="end"/>
        </w:r>
      </w:hyperlink>
    </w:p>
    <w:p w14:paraId="2A615187" w14:textId="54FAF37E" w:rsidR="005D650B" w:rsidRDefault="00E41C78">
      <w:pPr>
        <w:pStyle w:val="TOC1"/>
        <w:rPr>
          <w:rFonts w:asciiTheme="minorHAnsi" w:eastAsiaTheme="minorEastAsia" w:hAnsiTheme="minorHAnsi" w:cstheme="minorBidi"/>
          <w:noProof/>
          <w:sz w:val="22"/>
          <w:szCs w:val="22"/>
        </w:rPr>
      </w:pPr>
      <w:hyperlink w:anchor="_Toc97540019" w:history="1">
        <w:r w:rsidR="005D650B" w:rsidRPr="009D24A5">
          <w:rPr>
            <w:rStyle w:val="Hyperlink"/>
            <w:noProof/>
          </w:rPr>
          <w:t>13.</w:t>
        </w:r>
        <w:r w:rsidR="005D650B">
          <w:rPr>
            <w:rFonts w:asciiTheme="minorHAnsi" w:eastAsiaTheme="minorEastAsia" w:hAnsiTheme="minorHAnsi" w:cstheme="minorBidi"/>
            <w:noProof/>
            <w:sz w:val="22"/>
            <w:szCs w:val="22"/>
          </w:rPr>
          <w:tab/>
        </w:r>
        <w:r w:rsidR="005D650B" w:rsidRPr="009D24A5">
          <w:rPr>
            <w:rStyle w:val="Hyperlink"/>
            <w:noProof/>
          </w:rPr>
          <w:t>TOOLS, TECHNIQUES, AND METHODOLOGIES</w:t>
        </w:r>
        <w:r w:rsidR="005D650B">
          <w:rPr>
            <w:noProof/>
            <w:webHidden/>
          </w:rPr>
          <w:tab/>
        </w:r>
        <w:r w:rsidR="005D650B">
          <w:rPr>
            <w:noProof/>
            <w:webHidden/>
          </w:rPr>
          <w:fldChar w:fldCharType="begin"/>
        </w:r>
        <w:r w:rsidR="005D650B">
          <w:rPr>
            <w:noProof/>
            <w:webHidden/>
          </w:rPr>
          <w:instrText xml:space="preserve"> PAGEREF _Toc97540019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72816F39" w14:textId="7E2FD1CF" w:rsidR="005D650B" w:rsidRDefault="00E41C78">
      <w:pPr>
        <w:pStyle w:val="TOC1"/>
        <w:rPr>
          <w:rFonts w:asciiTheme="minorHAnsi" w:eastAsiaTheme="minorEastAsia" w:hAnsiTheme="minorHAnsi" w:cstheme="minorBidi"/>
          <w:noProof/>
          <w:sz w:val="22"/>
          <w:szCs w:val="22"/>
        </w:rPr>
      </w:pPr>
      <w:hyperlink w:anchor="_Toc97540020" w:history="1">
        <w:r w:rsidR="005D650B" w:rsidRPr="009D24A5">
          <w:rPr>
            <w:rStyle w:val="Hyperlink"/>
            <w:noProof/>
          </w:rPr>
          <w:t>14.</w:t>
        </w:r>
        <w:r w:rsidR="005D650B">
          <w:rPr>
            <w:rFonts w:asciiTheme="minorHAnsi" w:eastAsiaTheme="minorEastAsia" w:hAnsiTheme="minorHAnsi" w:cstheme="minorBidi"/>
            <w:noProof/>
            <w:sz w:val="22"/>
            <w:szCs w:val="22"/>
          </w:rPr>
          <w:tab/>
        </w:r>
        <w:r w:rsidR="005D650B" w:rsidRPr="009D24A5">
          <w:rPr>
            <w:rStyle w:val="Hyperlink"/>
            <w:noProof/>
          </w:rPr>
          <w:t>SUPPLIER CONTROL</w:t>
        </w:r>
        <w:r w:rsidR="005D650B">
          <w:rPr>
            <w:noProof/>
            <w:webHidden/>
          </w:rPr>
          <w:tab/>
        </w:r>
        <w:r w:rsidR="005D650B">
          <w:rPr>
            <w:noProof/>
            <w:webHidden/>
          </w:rPr>
          <w:fldChar w:fldCharType="begin"/>
        </w:r>
        <w:r w:rsidR="005D650B">
          <w:rPr>
            <w:noProof/>
            <w:webHidden/>
          </w:rPr>
          <w:instrText xml:space="preserve"> PAGEREF _Toc97540020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6A94CCF9" w14:textId="21D10645" w:rsidR="005D650B" w:rsidRDefault="00E41C78">
      <w:pPr>
        <w:pStyle w:val="TOC1"/>
        <w:rPr>
          <w:rFonts w:asciiTheme="minorHAnsi" w:eastAsiaTheme="minorEastAsia" w:hAnsiTheme="minorHAnsi" w:cstheme="minorBidi"/>
          <w:noProof/>
          <w:sz w:val="22"/>
          <w:szCs w:val="22"/>
        </w:rPr>
      </w:pPr>
      <w:hyperlink w:anchor="_Toc97540021" w:history="1">
        <w:r w:rsidR="005D650B" w:rsidRPr="009D24A5">
          <w:rPr>
            <w:rStyle w:val="Hyperlink"/>
            <w:noProof/>
          </w:rPr>
          <w:t>15.</w:t>
        </w:r>
        <w:r w:rsidR="005D650B">
          <w:rPr>
            <w:rFonts w:asciiTheme="minorHAnsi" w:eastAsiaTheme="minorEastAsia" w:hAnsiTheme="minorHAnsi" w:cstheme="minorBidi"/>
            <w:noProof/>
            <w:sz w:val="22"/>
            <w:szCs w:val="22"/>
          </w:rPr>
          <w:tab/>
        </w:r>
        <w:r w:rsidR="005D650B" w:rsidRPr="009D24A5">
          <w:rPr>
            <w:rStyle w:val="Hyperlink"/>
            <w:noProof/>
          </w:rPr>
          <w:t>RECORDS COLLECTION, MAINTENANCE, AND RETENTION</w:t>
        </w:r>
        <w:r w:rsidR="005D650B">
          <w:rPr>
            <w:noProof/>
            <w:webHidden/>
          </w:rPr>
          <w:tab/>
        </w:r>
        <w:r w:rsidR="005D650B">
          <w:rPr>
            <w:noProof/>
            <w:webHidden/>
          </w:rPr>
          <w:fldChar w:fldCharType="begin"/>
        </w:r>
        <w:r w:rsidR="005D650B">
          <w:rPr>
            <w:noProof/>
            <w:webHidden/>
          </w:rPr>
          <w:instrText xml:space="preserve"> PAGEREF _Toc97540021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6988629E" w14:textId="00CD69F8" w:rsidR="005D650B" w:rsidRDefault="00E41C78">
      <w:pPr>
        <w:pStyle w:val="TOC1"/>
        <w:rPr>
          <w:rFonts w:asciiTheme="minorHAnsi" w:eastAsiaTheme="minorEastAsia" w:hAnsiTheme="minorHAnsi" w:cstheme="minorBidi"/>
          <w:noProof/>
          <w:sz w:val="22"/>
          <w:szCs w:val="22"/>
        </w:rPr>
      </w:pPr>
      <w:hyperlink w:anchor="_Toc97540022" w:history="1">
        <w:r w:rsidR="005D650B" w:rsidRPr="009D24A5">
          <w:rPr>
            <w:rStyle w:val="Hyperlink"/>
            <w:noProof/>
          </w:rPr>
          <w:t>16.</w:t>
        </w:r>
        <w:r w:rsidR="005D650B">
          <w:rPr>
            <w:rFonts w:asciiTheme="minorHAnsi" w:eastAsiaTheme="minorEastAsia" w:hAnsiTheme="minorHAnsi" w:cstheme="minorBidi"/>
            <w:noProof/>
            <w:sz w:val="22"/>
            <w:szCs w:val="22"/>
          </w:rPr>
          <w:tab/>
        </w:r>
        <w:r w:rsidR="005D650B" w:rsidRPr="009D24A5">
          <w:rPr>
            <w:rStyle w:val="Hyperlink"/>
            <w:noProof/>
          </w:rPr>
          <w:t>TRAINING</w:t>
        </w:r>
        <w:r w:rsidR="005D650B">
          <w:rPr>
            <w:noProof/>
            <w:webHidden/>
          </w:rPr>
          <w:tab/>
        </w:r>
        <w:r w:rsidR="005D650B">
          <w:rPr>
            <w:noProof/>
            <w:webHidden/>
          </w:rPr>
          <w:fldChar w:fldCharType="begin"/>
        </w:r>
        <w:r w:rsidR="005D650B">
          <w:rPr>
            <w:noProof/>
            <w:webHidden/>
          </w:rPr>
          <w:instrText xml:space="preserve"> PAGEREF _Toc97540022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303C3266" w14:textId="28E3E3E4" w:rsidR="005D650B" w:rsidRDefault="00E41C78">
      <w:pPr>
        <w:pStyle w:val="TOC1"/>
        <w:rPr>
          <w:rFonts w:asciiTheme="minorHAnsi" w:eastAsiaTheme="minorEastAsia" w:hAnsiTheme="minorHAnsi" w:cstheme="minorBidi"/>
          <w:noProof/>
          <w:sz w:val="22"/>
          <w:szCs w:val="22"/>
        </w:rPr>
      </w:pPr>
      <w:hyperlink w:anchor="_Toc97540023" w:history="1">
        <w:r w:rsidR="005D650B" w:rsidRPr="009D24A5">
          <w:rPr>
            <w:rStyle w:val="Hyperlink"/>
            <w:noProof/>
          </w:rPr>
          <w:t>17.</w:t>
        </w:r>
        <w:r w:rsidR="005D650B">
          <w:rPr>
            <w:rFonts w:asciiTheme="minorHAnsi" w:eastAsiaTheme="minorEastAsia" w:hAnsiTheme="minorHAnsi" w:cstheme="minorBidi"/>
            <w:noProof/>
            <w:sz w:val="22"/>
            <w:szCs w:val="22"/>
          </w:rPr>
          <w:tab/>
        </w:r>
        <w:r w:rsidR="005D650B" w:rsidRPr="009D24A5">
          <w:rPr>
            <w:rStyle w:val="Hyperlink"/>
            <w:noProof/>
          </w:rPr>
          <w:t>RISK MANAGEMENT</w:t>
        </w:r>
        <w:r w:rsidR="005D650B">
          <w:rPr>
            <w:noProof/>
            <w:webHidden/>
          </w:rPr>
          <w:tab/>
        </w:r>
        <w:r w:rsidR="005D650B">
          <w:rPr>
            <w:noProof/>
            <w:webHidden/>
          </w:rPr>
          <w:fldChar w:fldCharType="begin"/>
        </w:r>
        <w:r w:rsidR="005D650B">
          <w:rPr>
            <w:noProof/>
            <w:webHidden/>
          </w:rPr>
          <w:instrText xml:space="preserve"> PAGEREF _Toc97540023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10663538" w14:textId="7E3E5F53" w:rsidR="005D650B" w:rsidRDefault="00E41C78">
      <w:pPr>
        <w:pStyle w:val="TOC2"/>
        <w:rPr>
          <w:rFonts w:asciiTheme="minorHAnsi" w:eastAsiaTheme="minorEastAsia" w:hAnsiTheme="minorHAnsi" w:cstheme="minorBidi"/>
          <w:noProof/>
          <w:sz w:val="22"/>
          <w:szCs w:val="22"/>
        </w:rPr>
      </w:pPr>
      <w:hyperlink w:anchor="_Toc97540024" w:history="1">
        <w:r w:rsidR="005D650B" w:rsidRPr="009D24A5">
          <w:rPr>
            <w:rStyle w:val="Hyperlink"/>
            <w:noProof/>
          </w:rPr>
          <w:t>17.1</w:t>
        </w:r>
        <w:r w:rsidR="005D650B">
          <w:rPr>
            <w:rFonts w:asciiTheme="minorHAnsi" w:eastAsiaTheme="minorEastAsia" w:hAnsiTheme="minorHAnsi" w:cstheme="minorBidi"/>
            <w:noProof/>
            <w:sz w:val="22"/>
            <w:szCs w:val="22"/>
          </w:rPr>
          <w:tab/>
        </w:r>
        <w:r w:rsidR="005D650B" w:rsidRPr="009D24A5">
          <w:rPr>
            <w:rStyle w:val="Hyperlink"/>
            <w:noProof/>
          </w:rPr>
          <w:t>Safety Software Determination</w:t>
        </w:r>
        <w:r w:rsidR="005D650B">
          <w:rPr>
            <w:noProof/>
            <w:webHidden/>
          </w:rPr>
          <w:tab/>
        </w:r>
        <w:r w:rsidR="005D650B">
          <w:rPr>
            <w:noProof/>
            <w:webHidden/>
          </w:rPr>
          <w:fldChar w:fldCharType="begin"/>
        </w:r>
        <w:r w:rsidR="005D650B">
          <w:rPr>
            <w:noProof/>
            <w:webHidden/>
          </w:rPr>
          <w:instrText xml:space="preserve"> PAGEREF _Toc97540024 \h </w:instrText>
        </w:r>
        <w:r w:rsidR="005D650B">
          <w:rPr>
            <w:noProof/>
            <w:webHidden/>
          </w:rPr>
        </w:r>
        <w:r w:rsidR="005D650B">
          <w:rPr>
            <w:noProof/>
            <w:webHidden/>
          </w:rPr>
          <w:fldChar w:fldCharType="separate"/>
        </w:r>
        <w:r w:rsidR="005D650B">
          <w:rPr>
            <w:noProof/>
            <w:webHidden/>
          </w:rPr>
          <w:t>23</w:t>
        </w:r>
        <w:r w:rsidR="005D650B">
          <w:rPr>
            <w:noProof/>
            <w:webHidden/>
          </w:rPr>
          <w:fldChar w:fldCharType="end"/>
        </w:r>
      </w:hyperlink>
    </w:p>
    <w:p w14:paraId="3C1467BB" w14:textId="11E4814E" w:rsidR="005D650B" w:rsidRDefault="00E41C78">
      <w:pPr>
        <w:pStyle w:val="TOC2"/>
        <w:rPr>
          <w:rFonts w:asciiTheme="minorHAnsi" w:eastAsiaTheme="minorEastAsia" w:hAnsiTheme="minorHAnsi" w:cstheme="minorBidi"/>
          <w:noProof/>
          <w:sz w:val="22"/>
          <w:szCs w:val="22"/>
        </w:rPr>
      </w:pPr>
      <w:hyperlink w:anchor="_Toc97540025" w:history="1">
        <w:r w:rsidR="005D650B" w:rsidRPr="009D24A5">
          <w:rPr>
            <w:rStyle w:val="Hyperlink"/>
            <w:noProof/>
          </w:rPr>
          <w:t>17.2</w:t>
        </w:r>
        <w:r w:rsidR="005D650B">
          <w:rPr>
            <w:rFonts w:asciiTheme="minorHAnsi" w:eastAsiaTheme="minorEastAsia" w:hAnsiTheme="minorHAnsi" w:cstheme="minorBidi"/>
            <w:noProof/>
            <w:sz w:val="22"/>
            <w:szCs w:val="22"/>
          </w:rPr>
          <w:tab/>
        </w:r>
        <w:r w:rsidR="005D650B" w:rsidRPr="009D24A5">
          <w:rPr>
            <w:rStyle w:val="Hyperlink"/>
            <w:noProof/>
          </w:rPr>
          <w:t>Quality Level Determination</w:t>
        </w:r>
        <w:r w:rsidR="005D650B">
          <w:rPr>
            <w:noProof/>
            <w:webHidden/>
          </w:rPr>
          <w:tab/>
        </w:r>
        <w:r w:rsidR="005D650B">
          <w:rPr>
            <w:noProof/>
            <w:webHidden/>
          </w:rPr>
          <w:fldChar w:fldCharType="begin"/>
        </w:r>
        <w:r w:rsidR="005D650B">
          <w:rPr>
            <w:noProof/>
            <w:webHidden/>
          </w:rPr>
          <w:instrText xml:space="preserve"> PAGEREF _Toc97540025 \h </w:instrText>
        </w:r>
        <w:r w:rsidR="005D650B">
          <w:rPr>
            <w:noProof/>
            <w:webHidden/>
          </w:rPr>
        </w:r>
        <w:r w:rsidR="005D650B">
          <w:rPr>
            <w:noProof/>
            <w:webHidden/>
          </w:rPr>
          <w:fldChar w:fldCharType="separate"/>
        </w:r>
        <w:r w:rsidR="005D650B">
          <w:rPr>
            <w:noProof/>
            <w:webHidden/>
          </w:rPr>
          <w:t>24</w:t>
        </w:r>
        <w:r w:rsidR="005D650B">
          <w:rPr>
            <w:noProof/>
            <w:webHidden/>
          </w:rPr>
          <w:fldChar w:fldCharType="end"/>
        </w:r>
      </w:hyperlink>
    </w:p>
    <w:p w14:paraId="75DC4839" w14:textId="0E239043" w:rsidR="005D650B" w:rsidRDefault="00E41C78">
      <w:pPr>
        <w:pStyle w:val="TOC1"/>
        <w:rPr>
          <w:rFonts w:asciiTheme="minorHAnsi" w:eastAsiaTheme="minorEastAsia" w:hAnsiTheme="minorHAnsi" w:cstheme="minorBidi"/>
          <w:noProof/>
          <w:sz w:val="22"/>
          <w:szCs w:val="22"/>
        </w:rPr>
      </w:pPr>
      <w:hyperlink w:anchor="_Toc97540026" w:history="1">
        <w:r w:rsidR="005D650B" w:rsidRPr="009D24A5">
          <w:rPr>
            <w:rStyle w:val="Hyperlink"/>
            <w:noProof/>
          </w:rPr>
          <w:t>18.</w:t>
        </w:r>
        <w:r w:rsidR="005D650B">
          <w:rPr>
            <w:rFonts w:asciiTheme="minorHAnsi" w:eastAsiaTheme="minorEastAsia" w:hAnsiTheme="minorHAnsi" w:cstheme="minorBidi"/>
            <w:noProof/>
            <w:sz w:val="22"/>
            <w:szCs w:val="22"/>
          </w:rPr>
          <w:tab/>
        </w:r>
        <w:r w:rsidR="005D650B" w:rsidRPr="009D24A5">
          <w:rPr>
            <w:rStyle w:val="Hyperlink"/>
            <w:noProof/>
          </w:rPr>
          <w:t>ASSET MAINTENANCE AND MAINTENANCE AND OPERATIONS PLANNING</w:t>
        </w:r>
        <w:r w:rsidR="005D650B">
          <w:rPr>
            <w:noProof/>
            <w:webHidden/>
          </w:rPr>
          <w:tab/>
        </w:r>
        <w:r w:rsidR="005D650B">
          <w:rPr>
            <w:noProof/>
            <w:webHidden/>
          </w:rPr>
          <w:fldChar w:fldCharType="begin"/>
        </w:r>
        <w:r w:rsidR="005D650B">
          <w:rPr>
            <w:noProof/>
            <w:webHidden/>
          </w:rPr>
          <w:instrText xml:space="preserve"> PAGEREF _Toc97540026 \h </w:instrText>
        </w:r>
        <w:r w:rsidR="005D650B">
          <w:rPr>
            <w:noProof/>
            <w:webHidden/>
          </w:rPr>
        </w:r>
        <w:r w:rsidR="005D650B">
          <w:rPr>
            <w:noProof/>
            <w:webHidden/>
          </w:rPr>
          <w:fldChar w:fldCharType="separate"/>
        </w:r>
        <w:r w:rsidR="005D650B">
          <w:rPr>
            <w:noProof/>
            <w:webHidden/>
          </w:rPr>
          <w:t>24</w:t>
        </w:r>
        <w:r w:rsidR="005D650B">
          <w:rPr>
            <w:noProof/>
            <w:webHidden/>
          </w:rPr>
          <w:fldChar w:fldCharType="end"/>
        </w:r>
      </w:hyperlink>
    </w:p>
    <w:p w14:paraId="1ECBA400" w14:textId="161BB510" w:rsidR="005D650B" w:rsidRDefault="00E41C78">
      <w:pPr>
        <w:pStyle w:val="TOC1"/>
        <w:rPr>
          <w:rFonts w:asciiTheme="minorHAnsi" w:eastAsiaTheme="minorEastAsia" w:hAnsiTheme="minorHAnsi" w:cstheme="minorBidi"/>
          <w:noProof/>
          <w:sz w:val="22"/>
          <w:szCs w:val="22"/>
        </w:rPr>
      </w:pPr>
      <w:hyperlink w:anchor="_Toc97540027" w:history="1">
        <w:r w:rsidR="005D650B" w:rsidRPr="009D24A5">
          <w:rPr>
            <w:rStyle w:val="Hyperlink"/>
            <w:noProof/>
          </w:rPr>
          <w:t>19.</w:t>
        </w:r>
        <w:r w:rsidR="005D650B">
          <w:rPr>
            <w:rFonts w:asciiTheme="minorHAnsi" w:eastAsiaTheme="minorEastAsia" w:hAnsiTheme="minorHAnsi" w:cstheme="minorBidi"/>
            <w:noProof/>
            <w:sz w:val="22"/>
            <w:szCs w:val="22"/>
          </w:rPr>
          <w:tab/>
        </w:r>
        <w:r w:rsidR="005D650B" w:rsidRPr="009D24A5">
          <w:rPr>
            <w:rStyle w:val="Hyperlink"/>
            <w:noProof/>
          </w:rPr>
          <w:t>M&amp;O Work Plans</w:t>
        </w:r>
        <w:r w:rsidR="005D650B">
          <w:rPr>
            <w:noProof/>
            <w:webHidden/>
          </w:rPr>
          <w:tab/>
        </w:r>
        <w:r w:rsidR="005D650B">
          <w:rPr>
            <w:noProof/>
            <w:webHidden/>
          </w:rPr>
          <w:fldChar w:fldCharType="begin"/>
        </w:r>
        <w:r w:rsidR="005D650B">
          <w:rPr>
            <w:noProof/>
            <w:webHidden/>
          </w:rPr>
          <w:instrText xml:space="preserve"> PAGEREF _Toc97540027 \h </w:instrText>
        </w:r>
        <w:r w:rsidR="005D650B">
          <w:rPr>
            <w:noProof/>
            <w:webHidden/>
          </w:rPr>
        </w:r>
        <w:r w:rsidR="005D650B">
          <w:rPr>
            <w:noProof/>
            <w:webHidden/>
          </w:rPr>
          <w:fldChar w:fldCharType="separate"/>
        </w:r>
        <w:r w:rsidR="005D650B">
          <w:rPr>
            <w:noProof/>
            <w:webHidden/>
          </w:rPr>
          <w:t>24</w:t>
        </w:r>
        <w:r w:rsidR="005D650B">
          <w:rPr>
            <w:noProof/>
            <w:webHidden/>
          </w:rPr>
          <w:fldChar w:fldCharType="end"/>
        </w:r>
      </w:hyperlink>
    </w:p>
    <w:p w14:paraId="055F600E" w14:textId="6C782E72" w:rsidR="005D650B" w:rsidRDefault="00E41C78">
      <w:pPr>
        <w:pStyle w:val="TOC1"/>
        <w:rPr>
          <w:rFonts w:asciiTheme="minorHAnsi" w:eastAsiaTheme="minorEastAsia" w:hAnsiTheme="minorHAnsi" w:cstheme="minorBidi"/>
          <w:noProof/>
          <w:sz w:val="22"/>
          <w:szCs w:val="22"/>
        </w:rPr>
      </w:pPr>
      <w:hyperlink w:anchor="_Toc97540028" w:history="1">
        <w:r w:rsidR="005D650B" w:rsidRPr="009D24A5">
          <w:rPr>
            <w:rStyle w:val="Hyperlink"/>
            <w:noProof/>
          </w:rPr>
          <w:t>20.</w:t>
        </w:r>
        <w:r w:rsidR="005D650B">
          <w:rPr>
            <w:rFonts w:asciiTheme="minorHAnsi" w:eastAsiaTheme="minorEastAsia" w:hAnsiTheme="minorHAnsi" w:cstheme="minorBidi"/>
            <w:noProof/>
            <w:sz w:val="22"/>
            <w:szCs w:val="22"/>
          </w:rPr>
          <w:tab/>
        </w:r>
        <w:r w:rsidR="005D650B" w:rsidRPr="009D24A5">
          <w:rPr>
            <w:rStyle w:val="Hyperlink"/>
            <w:noProof/>
          </w:rPr>
          <w:t>M&amp;O ASSESSMENT AND CONTROL</w:t>
        </w:r>
        <w:r w:rsidR="005D650B">
          <w:rPr>
            <w:noProof/>
            <w:webHidden/>
          </w:rPr>
          <w:tab/>
        </w:r>
        <w:r w:rsidR="005D650B">
          <w:rPr>
            <w:noProof/>
            <w:webHidden/>
          </w:rPr>
          <w:fldChar w:fldCharType="begin"/>
        </w:r>
        <w:r w:rsidR="005D650B">
          <w:rPr>
            <w:noProof/>
            <w:webHidden/>
          </w:rPr>
          <w:instrText xml:space="preserve"> PAGEREF _Toc97540028 \h </w:instrText>
        </w:r>
        <w:r w:rsidR="005D650B">
          <w:rPr>
            <w:noProof/>
            <w:webHidden/>
          </w:rPr>
        </w:r>
        <w:r w:rsidR="005D650B">
          <w:rPr>
            <w:noProof/>
            <w:webHidden/>
          </w:rPr>
          <w:fldChar w:fldCharType="separate"/>
        </w:r>
        <w:r w:rsidR="005D650B">
          <w:rPr>
            <w:noProof/>
            <w:webHidden/>
          </w:rPr>
          <w:t>24</w:t>
        </w:r>
        <w:r w:rsidR="005D650B">
          <w:rPr>
            <w:noProof/>
            <w:webHidden/>
          </w:rPr>
          <w:fldChar w:fldCharType="end"/>
        </w:r>
      </w:hyperlink>
    </w:p>
    <w:p w14:paraId="36F4BA93" w14:textId="67DFC097" w:rsidR="005D650B" w:rsidRDefault="00E41C78">
      <w:pPr>
        <w:pStyle w:val="TOC1"/>
        <w:rPr>
          <w:rFonts w:asciiTheme="minorHAnsi" w:eastAsiaTheme="minorEastAsia" w:hAnsiTheme="minorHAnsi" w:cstheme="minorBidi"/>
          <w:noProof/>
          <w:sz w:val="22"/>
          <w:szCs w:val="22"/>
        </w:rPr>
      </w:pPr>
      <w:hyperlink w:anchor="_Toc97540029" w:history="1">
        <w:r w:rsidR="005D650B" w:rsidRPr="009D24A5">
          <w:rPr>
            <w:rStyle w:val="Hyperlink"/>
            <w:noProof/>
          </w:rPr>
          <w:t>21.</w:t>
        </w:r>
        <w:r w:rsidR="005D650B">
          <w:rPr>
            <w:rFonts w:asciiTheme="minorHAnsi" w:eastAsiaTheme="minorEastAsia" w:hAnsiTheme="minorHAnsi" w:cstheme="minorBidi"/>
            <w:noProof/>
            <w:sz w:val="22"/>
            <w:szCs w:val="22"/>
          </w:rPr>
          <w:tab/>
        </w:r>
        <w:r w:rsidR="005D650B" w:rsidRPr="009D24A5">
          <w:rPr>
            <w:rStyle w:val="Hyperlink"/>
            <w:noProof/>
          </w:rPr>
          <w:t>SUPPORTING PROCESS PLANS</w:t>
        </w:r>
        <w:r w:rsidR="005D650B">
          <w:rPr>
            <w:noProof/>
            <w:webHidden/>
          </w:rPr>
          <w:tab/>
        </w:r>
        <w:r w:rsidR="005D650B">
          <w:rPr>
            <w:noProof/>
            <w:webHidden/>
          </w:rPr>
          <w:fldChar w:fldCharType="begin"/>
        </w:r>
        <w:r w:rsidR="005D650B">
          <w:rPr>
            <w:noProof/>
            <w:webHidden/>
          </w:rPr>
          <w:instrText xml:space="preserve"> PAGEREF _Toc97540029 \h </w:instrText>
        </w:r>
        <w:r w:rsidR="005D650B">
          <w:rPr>
            <w:noProof/>
            <w:webHidden/>
          </w:rPr>
        </w:r>
        <w:r w:rsidR="005D650B">
          <w:rPr>
            <w:noProof/>
            <w:webHidden/>
          </w:rPr>
          <w:fldChar w:fldCharType="separate"/>
        </w:r>
        <w:r w:rsidR="005D650B">
          <w:rPr>
            <w:noProof/>
            <w:webHidden/>
          </w:rPr>
          <w:t>24</w:t>
        </w:r>
        <w:r w:rsidR="005D650B">
          <w:rPr>
            <w:noProof/>
            <w:webHidden/>
          </w:rPr>
          <w:fldChar w:fldCharType="end"/>
        </w:r>
      </w:hyperlink>
    </w:p>
    <w:p w14:paraId="6C05033B" w14:textId="65A669CC"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97539985"/>
      <w:r>
        <w:lastRenderedPageBreak/>
        <w:t>PURPOSE</w:t>
      </w:r>
      <w:bookmarkEnd w:id="5"/>
      <w:bookmarkEnd w:id="6"/>
      <w:bookmarkEnd w:id="7"/>
    </w:p>
    <w:p w14:paraId="02673192" w14:textId="18014EF1"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rsidR="00347F5E">
        <w:t>FORCE</w:t>
      </w:r>
      <w:r w:rsidR="00C36A7D">
        <w:t xml:space="preserve"> </w:t>
      </w:r>
      <w:r w:rsidR="00A416E0">
        <w:t>Software</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w:t>
      </w:r>
      <w:r w:rsidR="00347F5E">
        <w:t>FORCE</w:t>
      </w:r>
      <w:r w:rsidR="00BD6FD7">
        <w:t xml:space="preserve">.  It covers the periods of software development, </w:t>
      </w:r>
      <w:r w:rsidR="00837470">
        <w:t>maintenance,</w:t>
      </w:r>
      <w:r w:rsidR="00BD6FD7">
        <w:t xml:space="preserve"> and operations (M&amp;O), and retirement.  It implements applicable requirements in conformance with </w:t>
      </w:r>
      <w:r w:rsidR="006503AE">
        <w:t>PDD</w:t>
      </w:r>
      <w:r w:rsidR="006503AE" w:rsidRPr="005D650B">
        <w:t xml:space="preserve">-13610, </w:t>
      </w:r>
      <w:r w:rsidR="006503AE">
        <w:t>“Software Quality Assurance”.</w:t>
      </w:r>
      <w:r w:rsidR="006D5FD8">
        <w:t xml:space="preserve"> This plan is based on the RAVEN SQA process, documented in “PLN-5552, </w:t>
      </w:r>
      <w:r w:rsidR="006D5FD8" w:rsidRPr="006D5FD8">
        <w:rPr>
          <w:i/>
          <w:iCs/>
        </w:rPr>
        <w:t>RAVEN and RAVEN Plug- ins Software Quality Assurance and Maintenance and Operations Plan</w:t>
      </w:r>
      <w:r w:rsidR="006D5FD8" w:rsidRPr="006D5FD8">
        <w:t>”</w:t>
      </w:r>
      <w:r w:rsidR="006D5FD8">
        <w:t xml:space="preserve">. </w:t>
      </w:r>
      <w:r w:rsidR="008E39F5">
        <w:t xml:space="preserve">The </w:t>
      </w:r>
      <w:r w:rsidR="00347F5E">
        <w:t>FORCE</w:t>
      </w:r>
      <w:r w:rsidR="008E39F5">
        <w:t xml:space="preserve"> software process follows the PLN-5552 and in this document, the deviations from such plan are documented.</w:t>
      </w:r>
    </w:p>
    <w:p w14:paraId="5554CD64" w14:textId="11525857" w:rsidR="005A4257" w:rsidRDefault="00347F5E" w:rsidP="00B85836">
      <w:pPr>
        <w:pStyle w:val="Heading2"/>
        <w:numPr>
          <w:ilvl w:val="1"/>
          <w:numId w:val="21"/>
        </w:numPr>
      </w:pPr>
      <w:bookmarkStart w:id="8" w:name="_Toc97539986"/>
      <w:r>
        <w:t>FORCE</w:t>
      </w:r>
      <w:r w:rsidR="005A4257">
        <w:t xml:space="preserve"> </w:t>
      </w:r>
      <w:r w:rsidR="005D1DB3">
        <w:t>Description</w:t>
      </w:r>
      <w:bookmarkEnd w:id="8"/>
    </w:p>
    <w:p w14:paraId="2F28F58D" w14:textId="34DF4464" w:rsidR="00347F5E" w:rsidRDefault="00347F5E" w:rsidP="005A3154">
      <w:pPr>
        <w:pStyle w:val="H1bodytext"/>
      </w:pPr>
      <w:r w:rsidRPr="00347F5E">
        <w:t xml:space="preserve">The Framework for Optimization of </w:t>
      </w:r>
      <w:proofErr w:type="spellStart"/>
      <w:r w:rsidRPr="00347F5E">
        <w:t>ResourCes</w:t>
      </w:r>
      <w:proofErr w:type="spellEnd"/>
      <w:r w:rsidRPr="00347F5E">
        <w:t xml:space="preserve"> and Economics is a collection of software tools,</w:t>
      </w:r>
      <w:r>
        <w:t xml:space="preserve"> </w:t>
      </w:r>
      <w:r w:rsidRPr="00347F5E">
        <w:t>models, and datasets acquired and developed under the Integrated Energy Systems (IES) program to</w:t>
      </w:r>
      <w:r>
        <w:t xml:space="preserve"> </w:t>
      </w:r>
      <w:r w:rsidRPr="00347F5E">
        <w:t>enable analysis of technical and economic viability of myriad IES configurations. FORCE is the</w:t>
      </w:r>
      <w:r>
        <w:t xml:space="preserve"> </w:t>
      </w:r>
      <w:r w:rsidRPr="00347F5E">
        <w:t>consolidating interface and data repository for all the IES toolsets ranging from macro</w:t>
      </w:r>
      <w:r>
        <w:t xml:space="preserve"> </w:t>
      </w:r>
      <w:r w:rsidRPr="00347F5E">
        <w:t>technoeconomic analysis to transient process modeling and experimental validation for integrated</w:t>
      </w:r>
      <w:r>
        <w:t xml:space="preserve"> </w:t>
      </w:r>
      <w:r w:rsidRPr="00347F5E">
        <w:t>energy systems.</w:t>
      </w:r>
    </w:p>
    <w:p w14:paraId="0DD5C477" w14:textId="081EC50D" w:rsidR="00347F5E" w:rsidRDefault="00347F5E" w:rsidP="005A3154">
      <w:pPr>
        <w:pStyle w:val="H1bodytext"/>
      </w:pPr>
      <w:r w:rsidRPr="00347F5E">
        <w:t>FORCE will provide a central analyst-friendly experience to quickly identify top IES technology</w:t>
      </w:r>
      <w:r>
        <w:t xml:space="preserve"> </w:t>
      </w:r>
      <w:r w:rsidRPr="00347F5E">
        <w:t>contenders for target regions and end use application. Once top contenders are identified analysis can</w:t>
      </w:r>
      <w:r>
        <w:t xml:space="preserve"> </w:t>
      </w:r>
      <w:r w:rsidRPr="00347F5E">
        <w:t>be extended within the platform for intimate coupling, control, deployment, and experimental</w:t>
      </w:r>
      <w:r>
        <w:t xml:space="preserve"> </w:t>
      </w:r>
      <w:r w:rsidRPr="00347F5E">
        <w:t>validation. If successful FORCE provides a holistic approach to IES analysis at all levels, scoping to</w:t>
      </w:r>
      <w:r>
        <w:t xml:space="preserve"> </w:t>
      </w:r>
      <w:r w:rsidRPr="00347F5E">
        <w:t>deployment.</w:t>
      </w:r>
    </w:p>
    <w:p w14:paraId="16061671" w14:textId="2119DD4C" w:rsidR="00ED6968" w:rsidRPr="00E86FDC" w:rsidRDefault="00347F5E" w:rsidP="00BD6FD7">
      <w:pPr>
        <w:pStyle w:val="H1bodytext"/>
      </w:pPr>
      <w:r w:rsidRPr="00E86FDC">
        <w:t>FORCE</w:t>
      </w:r>
      <w:r w:rsidR="00ED6968" w:rsidRPr="00E86FDC">
        <w:t xml:space="preserve"> is operational within multiple projects. Ongoing support of </w:t>
      </w:r>
      <w:r w:rsidRPr="00E86FDC">
        <w:t>FORCE</w:t>
      </w:r>
      <w:r w:rsidR="00ED6968" w:rsidRPr="00E86FDC">
        <w:t xml:space="preserve"> is required for the purpose of adding functionality, </w:t>
      </w:r>
      <w:r w:rsidRPr="00E86FDC">
        <w:t xml:space="preserve">improving the user experience, updating use cases and economic costing functions. </w:t>
      </w:r>
      <w:r w:rsidR="00ED6968" w:rsidRPr="00E86FDC">
        <w:t xml:space="preserve">  </w:t>
      </w:r>
    </w:p>
    <w:p w14:paraId="0E3569DF" w14:textId="06246FD3" w:rsidR="00714197" w:rsidRPr="00E86FDC" w:rsidRDefault="00347F5E" w:rsidP="00B85836">
      <w:pPr>
        <w:pStyle w:val="H1bodytext"/>
        <w:numPr>
          <w:ilvl w:val="0"/>
          <w:numId w:val="23"/>
        </w:numPr>
      </w:pPr>
      <w:r w:rsidRPr="00E86FDC">
        <w:t>FORCE</w:t>
      </w:r>
      <w:r w:rsidR="00ED6968" w:rsidRPr="00E86FDC">
        <w:t xml:space="preserve"> is maintained by a team of </w:t>
      </w:r>
      <w:r w:rsidR="00A46237" w:rsidRPr="00E86FDC">
        <w:t>scientists/researchers</w:t>
      </w:r>
      <w:r w:rsidR="00ED6968" w:rsidRPr="00E86FDC">
        <w:t xml:space="preserve">, referred to herein as the </w:t>
      </w:r>
      <w:r w:rsidRPr="00E86FDC">
        <w:t>FORCE</w:t>
      </w:r>
      <w:r w:rsidR="00ED6968" w:rsidRPr="00E86FDC">
        <w:t xml:space="preserve"> core team (see def.). </w:t>
      </w:r>
      <w:r w:rsidR="0092063F" w:rsidRPr="00E86FDC">
        <w:t>FORCE</w:t>
      </w:r>
      <w:r w:rsidR="00ED6968" w:rsidRPr="00E86FDC">
        <w:t xml:space="preserve"> maintenance, performed by the </w:t>
      </w:r>
      <w:r w:rsidR="0092063F" w:rsidRPr="00E86FDC">
        <w:t>FORCE</w:t>
      </w:r>
      <w:r w:rsidR="00ED6968" w:rsidRPr="00E86FDC">
        <w:t xml:space="preserve"> core team, is an ongoing activity. </w:t>
      </w:r>
    </w:p>
    <w:p w14:paraId="5159A854" w14:textId="25EC3454" w:rsidR="00822933" w:rsidRDefault="00822933" w:rsidP="00B85836">
      <w:pPr>
        <w:pStyle w:val="H1bodytext"/>
        <w:numPr>
          <w:ilvl w:val="0"/>
          <w:numId w:val="23"/>
        </w:numPr>
      </w:pPr>
      <w:r>
        <w:t xml:space="preserve">This plan covers the maintenance of all existing and future components of </w:t>
      </w:r>
      <w:r w:rsidR="0092063F">
        <w:t>FORCE</w:t>
      </w:r>
      <w:r>
        <w:t xml:space="preserve">.  This includes, but is not limited to, servers, server software, user workstations, </w:t>
      </w:r>
      <w:r w:rsidR="0092063F">
        <w:t>FORCE</w:t>
      </w:r>
      <w:r>
        <w:t xml:space="preserve">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97539987"/>
      <w:r>
        <w:lastRenderedPageBreak/>
        <w:t>Software Lifecycle</w:t>
      </w:r>
      <w:bookmarkEnd w:id="9"/>
    </w:p>
    <w:p w14:paraId="217F1714" w14:textId="68207F03" w:rsidR="00822933" w:rsidRDefault="0092063F" w:rsidP="00822933">
      <w:pPr>
        <w:pStyle w:val="H1bodytext"/>
        <w:ind w:left="1440"/>
      </w:pPr>
      <w:r>
        <w:t>FORCE</w:t>
      </w:r>
      <w:r w:rsidR="005A4257">
        <w:t xml:space="preserve"> is using</w:t>
      </w:r>
      <w:r w:rsidR="005A4257" w:rsidRPr="005A4257">
        <w:t xml:space="preserve"> </w:t>
      </w:r>
      <w:r w:rsidR="00B72351">
        <w:t>an</w:t>
      </w:r>
      <w:r w:rsidR="005A4257"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97539988"/>
      <w:r>
        <w:t>Assumption and Constraints</w:t>
      </w:r>
      <w:bookmarkEnd w:id="10"/>
    </w:p>
    <w:p w14:paraId="1A714A1B" w14:textId="42917160" w:rsidR="00A637C2" w:rsidRPr="00232D32" w:rsidRDefault="00C0430E" w:rsidP="00B85836">
      <w:pPr>
        <w:pStyle w:val="ListParagraph"/>
        <w:numPr>
          <w:ilvl w:val="0"/>
          <w:numId w:val="23"/>
        </w:numPr>
        <w:ind w:left="1800"/>
      </w:pPr>
      <w:r w:rsidRPr="001516DA">
        <w:t xml:space="preserve">The </w:t>
      </w:r>
      <w:r w:rsidR="0092063F">
        <w:t>FORCE</w:t>
      </w:r>
      <w:r w:rsidR="004F4184" w:rsidRPr="001516DA">
        <w:t xml:space="preserve">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3402BDAD" w:rsidR="00A637C2" w:rsidRPr="00232D32" w:rsidRDefault="00C0430E" w:rsidP="00B85836">
      <w:pPr>
        <w:pStyle w:val="ListParagraph"/>
        <w:numPr>
          <w:ilvl w:val="0"/>
          <w:numId w:val="23"/>
        </w:numPr>
        <w:ind w:left="1800"/>
      </w:pPr>
      <w:r w:rsidRPr="001516DA">
        <w:t xml:space="preserve">The hardware that serves </w:t>
      </w:r>
      <w:r w:rsidR="0092063F">
        <w:t>FORCE</w:t>
      </w:r>
      <w:r w:rsidRPr="001516DA">
        <w:t xml:space="preserve"> is managed by the </w:t>
      </w:r>
      <w:r w:rsidR="004F0939" w:rsidRPr="001516DA">
        <w:t>High-Performance</w:t>
      </w:r>
      <w:r w:rsidRPr="001516DA">
        <w:t xml:space="preserve"> Computing Group. The hardware is considered a configuration item (see def.) for the </w:t>
      </w:r>
      <w:r w:rsidR="0092063F">
        <w:t>FORCE</w:t>
      </w:r>
      <w:r w:rsidRPr="001516DA">
        <w:t xml:space="preserve"> asset, and changes impacting the </w:t>
      </w:r>
      <w:r w:rsidR="0092063F">
        <w:t>FORCE</w:t>
      </w:r>
      <w:r w:rsidRPr="001516DA">
        <w:t xml:space="preserve"> </w:t>
      </w:r>
      <w:r w:rsidR="00F94389">
        <w:t>software</w:t>
      </w:r>
      <w:r w:rsidRPr="001516DA">
        <w:t xml:space="preserve"> must be reviewed by the </w:t>
      </w:r>
      <w:r w:rsidR="0092063F">
        <w:t>FORCE</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97539989"/>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97539990"/>
      <w:r w:rsidRPr="005B3CDE">
        <w:lastRenderedPageBreak/>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42A52114" w14:textId="36F6ACB7" w:rsidR="00BF23BA" w:rsidRDefault="00BF23BA" w:rsidP="00BF23BA">
      <w:pPr>
        <w:pStyle w:val="H1bodytext"/>
        <w:numPr>
          <w:ilvl w:val="0"/>
          <w:numId w:val="22"/>
        </w:numPr>
      </w:pPr>
      <w:r>
        <w:t xml:space="preserve">PLN-5552, </w:t>
      </w:r>
      <w:r w:rsidR="00E87632">
        <w:t>“</w:t>
      </w:r>
      <w:r w:rsidRPr="00BF23BA">
        <w:t>RAVEN and RAVEN Plug- ins Software Quality Assurance and Maintenance and Operations Plan</w:t>
      </w:r>
      <w:r w:rsidR="00E87632">
        <w:t>”</w:t>
      </w:r>
    </w:p>
    <w:p w14:paraId="6031FD16" w14:textId="02BA5D97" w:rsidR="00BF23BA" w:rsidRDefault="00BF23BA" w:rsidP="00BF23BA">
      <w:pPr>
        <w:pStyle w:val="H1bodytext"/>
        <w:numPr>
          <w:ilvl w:val="0"/>
          <w:numId w:val="22"/>
        </w:numPr>
      </w:pPr>
      <w:r>
        <w:t>PLN-4653, “INL Records Management Plan”</w:t>
      </w:r>
    </w:p>
    <w:p w14:paraId="70D18FA2" w14:textId="4E214DA6" w:rsidR="00817392" w:rsidRPr="005D650B" w:rsidRDefault="00817392" w:rsidP="00B85836">
      <w:pPr>
        <w:pStyle w:val="H1bodytext"/>
        <w:numPr>
          <w:ilvl w:val="0"/>
          <w:numId w:val="22"/>
        </w:numPr>
      </w:pPr>
      <w:r w:rsidRPr="005D650B">
        <w:t>SDD-</w:t>
      </w:r>
      <w:r w:rsidR="003F5EC1" w:rsidRPr="005D650B">
        <w:t>5</w:t>
      </w:r>
      <w:r w:rsidR="005D650B" w:rsidRPr="005D650B">
        <w:t>84</w:t>
      </w:r>
      <w:r w:rsidRPr="005D650B">
        <w:t>, “</w:t>
      </w:r>
      <w:r w:rsidR="005D650B" w:rsidRPr="005D650B">
        <w:t>FORCE</w:t>
      </w:r>
      <w:r w:rsidRPr="005D650B">
        <w:t xml:space="preserve"> Software Design Description (SDD)”</w:t>
      </w:r>
    </w:p>
    <w:p w14:paraId="211F08E2" w14:textId="207817DE" w:rsidR="00817392" w:rsidRPr="006E7C51" w:rsidRDefault="00817392" w:rsidP="00B85836">
      <w:pPr>
        <w:pStyle w:val="H1bodytext"/>
        <w:numPr>
          <w:ilvl w:val="0"/>
          <w:numId w:val="22"/>
        </w:numPr>
      </w:pPr>
      <w:r w:rsidRPr="006E7C51">
        <w:t>SPC-</w:t>
      </w:r>
      <w:r w:rsidR="006E7C51" w:rsidRPr="006E7C51">
        <w:t>3171</w:t>
      </w:r>
      <w:r w:rsidRPr="006E7C51">
        <w:t>, “</w:t>
      </w:r>
      <w:r w:rsidR="006E7C51" w:rsidRPr="006E7C51">
        <w:t>FORCE</w:t>
      </w:r>
      <w:r w:rsidRPr="006E7C51">
        <w:t xml:space="preserve"> Software Requirements Specification (SRS)</w:t>
      </w:r>
      <w:r w:rsidR="00DA2AD7" w:rsidRPr="006E7C51">
        <w:t xml:space="preserve"> and Traceability Matrix</w:t>
      </w:r>
      <w:r w:rsidRPr="006E7C51">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97539991"/>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97539992"/>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w:t>
      </w:r>
      <w:proofErr w:type="gramStart"/>
      <w:r w:rsidR="00C4351A" w:rsidRPr="00204CCD">
        <w:t>e.g.</w:t>
      </w:r>
      <w:proofErr w:type="gramEnd"/>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w:t>
      </w:r>
      <w:proofErr w:type="gramStart"/>
      <w:r w:rsidRPr="00C4351A">
        <w:t>approved</w:t>
      </w:r>
      <w:proofErr w:type="gramEnd"/>
      <w:r w:rsidRPr="00C4351A">
        <w:t xml:space="preserve">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lastRenderedPageBreak/>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1133E0A9" w:rsidR="00C4351A" w:rsidRDefault="00C4351A" w:rsidP="001516DA">
      <w:pPr>
        <w:pStyle w:val="H2bodytext"/>
      </w:pPr>
      <w:proofErr w:type="spellStart"/>
      <w:r w:rsidRPr="00C4351A">
        <w:rPr>
          <w:i/>
          <w:iCs/>
        </w:rPr>
        <w:t>Doxygen</w:t>
      </w:r>
      <w:proofErr w:type="spellEnd"/>
      <w:r w:rsidRPr="00C4351A">
        <w:t xml:space="preserve">. Standard tool for generating documentation from annotated </w:t>
      </w:r>
      <w:r w:rsidR="001417B3">
        <w:t xml:space="preserve">C, C++, </w:t>
      </w:r>
      <w:proofErr w:type="gramStart"/>
      <w:r w:rsidR="001417B3">
        <w:t>Fortran</w:t>
      </w:r>
      <w:proofErr w:type="gramEnd"/>
      <w:r w:rsidR="001417B3">
        <w:t xml:space="preserve"> and Python</w:t>
      </w:r>
      <w:r w:rsidRPr="00C4351A">
        <w:t xml:space="preserve"> sources. </w:t>
      </w:r>
    </w:p>
    <w:p w14:paraId="0E3E800D" w14:textId="47FC1C36" w:rsidR="00AA328A" w:rsidRPr="00F96B8B" w:rsidRDefault="00AA328A" w:rsidP="00F96B8B">
      <w:pPr>
        <w:pStyle w:val="H2bodytext"/>
      </w:pPr>
      <w:proofErr w:type="spellStart"/>
      <w:r>
        <w:rPr>
          <w:i/>
          <w:iCs/>
        </w:rPr>
        <w:t>Dymola</w:t>
      </w:r>
      <w:proofErr w:type="spellEnd"/>
      <w:r w:rsidRPr="00C4351A">
        <w:t xml:space="preserve">. </w:t>
      </w:r>
      <w:proofErr w:type="spellStart"/>
      <w:r w:rsidR="00F96B8B">
        <w:t>Dymola</w:t>
      </w:r>
      <w:proofErr w:type="spellEnd"/>
      <w:r w:rsidR="00F96B8B">
        <w:t xml:space="preserve"> is a commercial modeling and simulation environment based on the open Modelica modeling language, Developed by the European company Dassault </w:t>
      </w:r>
      <w:proofErr w:type="spellStart"/>
      <w:r w:rsidR="00F96B8B">
        <w:t>Systèmes</w:t>
      </w:r>
      <w:proofErr w:type="spellEnd"/>
      <w:r w:rsidR="00F96B8B">
        <w:t>.</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01F7FC53" w:rsid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2197B600" w14:textId="7B40D245" w:rsidR="006450AF" w:rsidRDefault="006450AF" w:rsidP="001516DA">
      <w:pPr>
        <w:pStyle w:val="H2bodytext"/>
      </w:pPr>
      <w:r>
        <w:rPr>
          <w:i/>
          <w:iCs/>
        </w:rPr>
        <w:t>FMI.</w:t>
      </w:r>
      <w:r>
        <w:t xml:space="preserve"> </w:t>
      </w:r>
      <w:r w:rsidRPr="006450AF">
        <w:t>The Functional Mock-up Interface (or FMI) defines a standardized interface to be used in computer simulations to develop complex cyber-physical systems.</w:t>
      </w:r>
    </w:p>
    <w:p w14:paraId="7558DE5F" w14:textId="3EC1BF8B" w:rsidR="008A5D71" w:rsidRPr="00C4351A" w:rsidRDefault="008A5D71" w:rsidP="00247476">
      <w:pPr>
        <w:pStyle w:val="H2bodytext"/>
      </w:pPr>
      <w:r>
        <w:rPr>
          <w:i/>
          <w:iCs/>
        </w:rPr>
        <w:lastRenderedPageBreak/>
        <w:t>FMU.</w:t>
      </w:r>
      <w:r>
        <w:t xml:space="preserve"> Based on an FMI,</w:t>
      </w:r>
      <w:r w:rsidRPr="008A5D71">
        <w:t xml:space="preserve"> </w:t>
      </w:r>
      <w:r>
        <w:t xml:space="preserve">the FMU is </w:t>
      </w:r>
      <w:r w:rsidRPr="008A5D71">
        <w:t>an executable called a Functional Mock-up Unit (FMU)</w:t>
      </w:r>
      <w:r>
        <w:t>, which is “driven” by an FMI.</w:t>
      </w:r>
      <w:r w:rsidRPr="008A5D71">
        <w:t xml:space="preserve"> A simulation </w:t>
      </w:r>
      <w:r w:rsidR="00247476" w:rsidRPr="008A5D71">
        <w:t>environment</w:t>
      </w:r>
      <w:r w:rsidR="00247476">
        <w:t xml:space="preserve"> </w:t>
      </w:r>
      <w:r w:rsidR="00247476" w:rsidRPr="008A5D71">
        <w:t>can</w:t>
      </w:r>
      <w:r w:rsidRPr="008A5D71">
        <w:t xml:space="preserve"> use the FMI to create an instance of the FMU and simulate it together with other FMUs or models native to the simulation environment.</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394F58C6"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w:t>
      </w:r>
      <w:proofErr w:type="gramStart"/>
      <w:r w:rsidRPr="00C4351A">
        <w:t>similar to</w:t>
      </w:r>
      <w:proofErr w:type="gramEnd"/>
      <w:r w:rsidRPr="00C4351A">
        <w:t xml:space="preserve"> GitHub.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9F936C8"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18B787A7" w14:textId="3E1A4870" w:rsidR="008C0005" w:rsidRDefault="008C0005" w:rsidP="008C0005">
      <w:pPr>
        <w:pStyle w:val="H2bodytext"/>
      </w:pPr>
      <w:r>
        <w:rPr>
          <w:i/>
          <w:iCs/>
        </w:rPr>
        <w:t xml:space="preserve">Modelica. </w:t>
      </w:r>
      <w:r w:rsidR="006E0682">
        <w:t>O</w:t>
      </w:r>
      <w:r w:rsidR="006E0682" w:rsidRPr="006E0682">
        <w:t xml:space="preserve">bject-oriented, declarative, multi-domain modeling language for component-oriented modeling of complex systems, e.g., systems containing mechanical, electrical, electronic, hydraulic, thermal, control, electric </w:t>
      </w:r>
      <w:proofErr w:type="gramStart"/>
      <w:r w:rsidR="006E0682" w:rsidRPr="006E0682">
        <w:t>power</w:t>
      </w:r>
      <w:proofErr w:type="gramEnd"/>
      <w:r w:rsidR="006E0682" w:rsidRPr="006E0682">
        <w:t xml:space="preserve"> or process-oriented subcomponents.</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lastRenderedPageBreak/>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26F38F5D" w:rsidR="001639CA" w:rsidRDefault="001639CA" w:rsidP="001516DA">
      <w:pPr>
        <w:pStyle w:val="H2bodytext"/>
        <w:rPr>
          <w:rStyle w:val="Hyperlink"/>
        </w:rPr>
      </w:pPr>
      <w:r>
        <w:rPr>
          <w:i/>
          <w:iCs/>
        </w:rPr>
        <w:t>RAVEN core team</w:t>
      </w:r>
      <w:r w:rsidRPr="00C4351A">
        <w:rPr>
          <w:i/>
          <w:iCs/>
        </w:rPr>
        <w:t xml:space="preserve">. </w:t>
      </w:r>
      <w:r w:rsidRPr="00C4351A">
        <w:t xml:space="preserve">INL personnel </w:t>
      </w:r>
      <w:r w:rsidR="003F031F">
        <w:t xml:space="preserve">who </w:t>
      </w:r>
      <w:proofErr w:type="gramStart"/>
      <w:r w:rsidR="003F031F">
        <w:t>are in charge of</w:t>
      </w:r>
      <w:proofErr w:type="gramEnd"/>
      <w:r w:rsidR="003F031F">
        <w:t xml:space="preserve">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team can be found at </w:t>
      </w:r>
      <w:hyperlink r:id="rId11" w:anchor="raven-core-team" w:history="1">
        <w:r w:rsidR="003F031F" w:rsidRPr="003F031F">
          <w:rPr>
            <w:rStyle w:val="Hyperlink"/>
          </w:rPr>
          <w:t>https://github.com/idaholab/raven/wiki/AboutUs#raven-core-team</w:t>
        </w:r>
      </w:hyperlink>
    </w:p>
    <w:p w14:paraId="68CF99C8" w14:textId="62FD9761" w:rsidR="00601CCB" w:rsidRPr="00C4351A" w:rsidRDefault="0092063F" w:rsidP="00CD3A4F">
      <w:pPr>
        <w:pStyle w:val="H2bodytext"/>
      </w:pPr>
      <w:r>
        <w:rPr>
          <w:i/>
          <w:iCs/>
        </w:rPr>
        <w:t>FORCE</w:t>
      </w:r>
      <w:r w:rsidR="00601CCB">
        <w:rPr>
          <w:i/>
          <w:iCs/>
        </w:rPr>
        <w:t xml:space="preserve"> core team</w:t>
      </w:r>
      <w:r w:rsidR="00601CCB" w:rsidRPr="00C4351A">
        <w:rPr>
          <w:i/>
          <w:iCs/>
        </w:rPr>
        <w:t xml:space="preserve">. </w:t>
      </w:r>
      <w:r w:rsidR="00601CCB" w:rsidRPr="00C4351A">
        <w:t xml:space="preserve">INL personnel </w:t>
      </w:r>
      <w:r w:rsidR="00601CCB">
        <w:t xml:space="preserve">who </w:t>
      </w:r>
      <w:proofErr w:type="gramStart"/>
      <w:r w:rsidR="00601CCB">
        <w:t>are in charge of</w:t>
      </w:r>
      <w:proofErr w:type="gramEnd"/>
      <w:r w:rsidR="00601CCB">
        <w:t xml:space="preserve"> the development of the </w:t>
      </w:r>
      <w:r>
        <w:t>FORCE</w:t>
      </w:r>
      <w:r w:rsidR="00AB7A57">
        <w:t xml:space="preserve"> </w:t>
      </w:r>
      <w:r w:rsidR="00AB7A57" w:rsidRPr="00C4351A">
        <w:t>software</w:t>
      </w:r>
      <w:r w:rsidR="00601CCB" w:rsidRPr="00C4351A">
        <w:t xml:space="preserve"> applications</w:t>
      </w:r>
      <w:r w:rsidR="00601CCB">
        <w:t xml:space="preserve">/extensions </w:t>
      </w:r>
      <w:r w:rsidR="00601CCB" w:rsidRPr="00C4351A">
        <w:t xml:space="preserve">that </w:t>
      </w:r>
      <w:r w:rsidR="00601CCB">
        <w:t xml:space="preserve">are based on the </w:t>
      </w:r>
      <w:r>
        <w:t>FORCE</w:t>
      </w:r>
      <w:r w:rsidR="00601CCB" w:rsidRPr="00C4351A">
        <w:t xml:space="preserve"> </w:t>
      </w:r>
      <w:r w:rsidR="00CD3A4F">
        <w:t>software</w:t>
      </w:r>
      <w:r w:rsidR="00601CCB" w:rsidRPr="00C4351A">
        <w:t xml:space="preserve">. </w:t>
      </w:r>
      <w:r w:rsidRPr="005D650B">
        <w:t xml:space="preserve">A list of the core team will be made available on </w:t>
      </w:r>
      <w:proofErr w:type="spellStart"/>
      <w:r w:rsidRPr="005D650B">
        <w:t>Github</w:t>
      </w:r>
      <w:proofErr w:type="spellEnd"/>
      <w:r w:rsidRPr="005D650B">
        <w:t xml:space="preserve">. </w:t>
      </w:r>
    </w:p>
    <w:p w14:paraId="42112D0F" w14:textId="03CFFA55"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proofErr w:type="gramStart"/>
      <w:r w:rsidRPr="00C4351A">
        <w:t>Open source</w:t>
      </w:r>
      <w:proofErr w:type="gramEnd"/>
      <w:r w:rsidRPr="00C4351A">
        <w:t xml:space="preserve"> software that resides in a public repository (GitHub) that </w:t>
      </w:r>
      <w:r>
        <w:t>provides the capabilities needed to perform Uncertainty Quantification, Probabilistic Risk Assessment, Data Analysis, Validation and Parameter Optimization.</w:t>
      </w:r>
    </w:p>
    <w:p w14:paraId="244D4198" w14:textId="38C076B4" w:rsidR="0092063F" w:rsidRDefault="0092063F" w:rsidP="00AB7A57">
      <w:pPr>
        <w:pStyle w:val="H2bodytext"/>
      </w:pPr>
      <w:r>
        <w:rPr>
          <w:i/>
          <w:iCs/>
        </w:rPr>
        <w:t>FORCE</w:t>
      </w:r>
      <w:r w:rsidR="00CD3A4F" w:rsidRPr="00C4351A">
        <w:rPr>
          <w:i/>
          <w:iCs/>
        </w:rPr>
        <w:t xml:space="preserve"> </w:t>
      </w:r>
      <w:r w:rsidR="00CD3A4F">
        <w:rPr>
          <w:i/>
          <w:iCs/>
        </w:rPr>
        <w:t>Software</w:t>
      </w:r>
      <w:r w:rsidR="00CD3A4F" w:rsidRPr="00C4351A">
        <w:rPr>
          <w:i/>
          <w:iCs/>
        </w:rPr>
        <w:t>.</w:t>
      </w:r>
      <w:r w:rsidR="00CD3A4F">
        <w:rPr>
          <w:i/>
          <w:iCs/>
        </w:rPr>
        <w:t xml:space="preserve"> Collection of software/models/analysis workflows</w:t>
      </w:r>
      <w:r w:rsidR="00CD3A4F" w:rsidRPr="00C4351A">
        <w:t xml:space="preserve"> that resides in </w:t>
      </w:r>
      <w:r w:rsidR="00AB7A57" w:rsidRPr="00C4351A">
        <w:t xml:space="preserve">a </w:t>
      </w:r>
      <w:r w:rsidR="00AB7A57">
        <w:t>public</w:t>
      </w:r>
      <w:r w:rsidR="00CD3A4F">
        <w:t xml:space="preserve"> </w:t>
      </w:r>
      <w:r w:rsidR="00CD3A4F" w:rsidRPr="00C4351A">
        <w:t>repository (</w:t>
      </w:r>
      <w:r>
        <w:t xml:space="preserve">soon to be </w:t>
      </w:r>
      <w:r w:rsidR="00CD3A4F" w:rsidRPr="00C4351A">
        <w:t xml:space="preserve">GitHub) that </w:t>
      </w:r>
      <w:r w:rsidR="00CD3A4F">
        <w:t xml:space="preserve">provides the </w:t>
      </w:r>
      <w:proofErr w:type="gramStart"/>
      <w:r>
        <w:t>top level</w:t>
      </w:r>
      <w:proofErr w:type="gramEnd"/>
      <w:r>
        <w:t xml:space="preserve"> interface for performing technoeconomic and transient analysis of Integrated Energy Systems from INL with example workflows demonstrating the capabilities. </w:t>
      </w:r>
    </w:p>
    <w:p w14:paraId="0AFE0E39" w14:textId="4A656DA1"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 xml:space="preserve">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w:t>
      </w:r>
      <w:r w:rsidRPr="00B909B7">
        <w:rPr>
          <w:iCs/>
          <w:spacing w:val="-2"/>
        </w:rPr>
        <w:lastRenderedPageBreak/>
        <w:t>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5BF77706"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 xml:space="preserve">/IEC/IEEE 24765:2010(E) edited]. </w:t>
      </w:r>
    </w:p>
    <w:p w14:paraId="7BCBAFF6" w14:textId="47A22885" w:rsidR="00C4351A" w:rsidRDefault="00C4351A" w:rsidP="001516DA">
      <w:pPr>
        <w:pStyle w:val="H2bodytext"/>
      </w:pPr>
      <w:r w:rsidRPr="00C4351A">
        <w:rPr>
          <w:i/>
          <w:iCs/>
        </w:rPr>
        <w:lastRenderedPageBreak/>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32F95E9E" w14:textId="3F9DFD0B" w:rsidR="00C246EA" w:rsidRPr="00AA0B5F" w:rsidRDefault="00C246EA" w:rsidP="00D93EFD">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 xml:space="preserve">files, in general, and computer </w:t>
      </w:r>
      <w:proofErr w:type="gramStart"/>
      <w:r>
        <w:t>programs, in particular</w:t>
      </w:r>
      <w:proofErr w:type="gramEnd"/>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97539993"/>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56AFE650" w:rsidR="00620CF5" w:rsidRPr="00C4019D" w:rsidRDefault="00F70ABC" w:rsidP="00620CF5">
      <w:pPr>
        <w:pStyle w:val="H2bodytext"/>
        <w:tabs>
          <w:tab w:val="left" w:pos="2340"/>
        </w:tabs>
        <w:ind w:left="2340" w:hanging="900"/>
      </w:pPr>
      <w:r>
        <w:t>C</w:t>
      </w:r>
      <w:r w:rsidR="00620CF5">
        <w:t>FR</w:t>
      </w:r>
      <w:r w:rsidR="00620CF5">
        <w:tab/>
      </w:r>
      <w:r w:rsidR="00EA6D72">
        <w:t xml:space="preserve"> </w:t>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6E597FD8" w:rsidR="00BD36EB" w:rsidRDefault="00BD36EB" w:rsidP="00204CCD">
      <w:pPr>
        <w:pStyle w:val="H2bodytext"/>
        <w:ind w:left="2430" w:hanging="990"/>
      </w:pPr>
      <w:r>
        <w:t>EDMS</w:t>
      </w:r>
      <w:r>
        <w:tab/>
        <w:t>Electronic Document Management System</w:t>
      </w:r>
    </w:p>
    <w:p w14:paraId="7A8A802B" w14:textId="02AD195C" w:rsidR="00D93EFD" w:rsidRDefault="00D93EFD" w:rsidP="00D93EFD">
      <w:pPr>
        <w:pStyle w:val="H2bodytext"/>
        <w:ind w:left="2430" w:hanging="990"/>
      </w:pPr>
      <w:r>
        <w:t>FMI</w:t>
      </w:r>
      <w:r>
        <w:tab/>
      </w:r>
      <w:r w:rsidR="00B32C6F" w:rsidRPr="00B32C6F">
        <w:t>Functional Mock-up Interface</w:t>
      </w:r>
    </w:p>
    <w:p w14:paraId="634768E0" w14:textId="77777777" w:rsidR="00B32C6F" w:rsidRDefault="00D93EFD" w:rsidP="00204CCD">
      <w:pPr>
        <w:pStyle w:val="H2bodytext"/>
        <w:ind w:left="2430" w:hanging="990"/>
      </w:pPr>
      <w:r>
        <w:lastRenderedPageBreak/>
        <w:t>FMU</w:t>
      </w:r>
      <w:r>
        <w:tab/>
      </w:r>
      <w:r w:rsidR="00B32C6F" w:rsidRPr="00B32C6F">
        <w:t>Functional Mock-up Unit</w:t>
      </w:r>
    </w:p>
    <w:p w14:paraId="7D33EE5C" w14:textId="49A53DF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29530A0F" w:rsidR="00B50F16" w:rsidRDefault="00B50F16" w:rsidP="00B50F16">
      <w:pPr>
        <w:pStyle w:val="H2bodytext"/>
        <w:tabs>
          <w:tab w:val="left" w:pos="2340"/>
        </w:tabs>
        <w:ind w:left="2340" w:hanging="900"/>
      </w:pPr>
      <w:r>
        <w:t>LST</w:t>
      </w:r>
      <w:r>
        <w:tab/>
      </w:r>
      <w:r w:rsidR="00EA6D72">
        <w:t xml:space="preserve">  </w:t>
      </w:r>
      <w:r>
        <w:t>List</w:t>
      </w:r>
    </w:p>
    <w:p w14:paraId="4D728709" w14:textId="603001F9" w:rsidR="00B50F16" w:rsidRPr="0032785F" w:rsidRDefault="00B50F16" w:rsidP="00B50F16">
      <w:pPr>
        <w:pStyle w:val="H2bodytext"/>
        <w:tabs>
          <w:tab w:val="left" w:pos="2340"/>
        </w:tabs>
        <w:ind w:left="2340" w:hanging="900"/>
      </w:pPr>
      <w:r>
        <w:t>LWP</w:t>
      </w:r>
      <w:r>
        <w:tab/>
      </w:r>
      <w:r w:rsidR="00EA6D72">
        <w:t xml:space="preserve">  </w:t>
      </w:r>
      <w:r>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1249B9C8" w:rsidR="00B5759C" w:rsidRDefault="00B5759C" w:rsidP="00B5759C">
      <w:pPr>
        <w:pStyle w:val="H2bodytext"/>
        <w:ind w:left="2430" w:hanging="990"/>
      </w:pPr>
      <w:r>
        <w:t>RAVEN</w:t>
      </w:r>
      <w:r>
        <w:tab/>
        <w:t xml:space="preserve">Risk Analysis and Virtual </w:t>
      </w:r>
      <w:proofErr w:type="spellStart"/>
      <w:r>
        <w:t>ENviro</w:t>
      </w:r>
      <w:r w:rsidR="001E3164">
        <w:t>n</w:t>
      </w:r>
      <w:r>
        <w:t>ment</w:t>
      </w:r>
      <w:proofErr w:type="spellEnd"/>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lastRenderedPageBreak/>
        <w:t>V&amp;V</w:t>
      </w:r>
      <w:r>
        <w:tab/>
        <w:t>Verification and Validation</w:t>
      </w:r>
    </w:p>
    <w:p w14:paraId="555F9E02" w14:textId="7B5D5FA9" w:rsidR="00090AB3" w:rsidRDefault="00090AB3" w:rsidP="00090AB3">
      <w:pPr>
        <w:pStyle w:val="Heading1"/>
        <w:numPr>
          <w:ilvl w:val="0"/>
          <w:numId w:val="20"/>
        </w:numPr>
      </w:pPr>
      <w:bookmarkStart w:id="38" w:name="_Toc97539994"/>
      <w:bookmarkStart w:id="39" w:name="_Toc365305477"/>
      <w:bookmarkStart w:id="40" w:name="_Toc377364745"/>
      <w:bookmarkStart w:id="41" w:name="_Ref531690642"/>
      <w:r>
        <w:t>MANAGEMENT</w:t>
      </w:r>
      <w:bookmarkEnd w:id="38"/>
    </w:p>
    <w:p w14:paraId="61225D52" w14:textId="33B20808" w:rsidR="00B31F93" w:rsidRPr="00350556" w:rsidRDefault="00F3746B" w:rsidP="00693FC7">
      <w:pPr>
        <w:pStyle w:val="H1bodytext"/>
      </w:pPr>
      <w:r>
        <w:t xml:space="preserve">The MANAGEMENT plan of the </w:t>
      </w:r>
      <w:r w:rsidR="001A1948">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1A1948">
        <w:t>FORCE</w:t>
      </w:r>
      <w:r w:rsidRPr="00F3746B">
        <w:t>)</w:t>
      </w:r>
      <w:r>
        <w:t>.</w:t>
      </w:r>
      <w:bookmarkEnd w:id="39"/>
      <w:bookmarkEnd w:id="40"/>
      <w:bookmarkEnd w:id="41"/>
    </w:p>
    <w:p w14:paraId="00BEB32A" w14:textId="77777777" w:rsidR="00090AB3" w:rsidRDefault="00090AB3" w:rsidP="00090AB3">
      <w:pPr>
        <w:pStyle w:val="Heading1"/>
        <w:numPr>
          <w:ilvl w:val="0"/>
          <w:numId w:val="20"/>
        </w:numPr>
      </w:pPr>
      <w:bookmarkStart w:id="42" w:name="_Toc97539995"/>
      <w:r>
        <w:t>CONFIGURATION MANAGEMENT</w:t>
      </w:r>
      <w:bookmarkEnd w:id="42"/>
    </w:p>
    <w:p w14:paraId="3B57CFFC" w14:textId="046EDBEC" w:rsidR="00693FC7" w:rsidRDefault="00693FC7" w:rsidP="00693FC7">
      <w:pPr>
        <w:pStyle w:val="H1bodytext"/>
      </w:pPr>
      <w:r>
        <w:t xml:space="preserve">The CONFIGURATION MANAGEMENT plan of the </w:t>
      </w:r>
      <w:r w:rsidR="0092063F">
        <w:t>FORCE</w:t>
      </w:r>
      <w:r>
        <w:t xml:space="preserve"> 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92063F">
        <w:t>FORCE</w:t>
      </w:r>
      <w:r w:rsidRPr="00F3746B">
        <w:t>)</w:t>
      </w:r>
      <w:r>
        <w:t>.</w:t>
      </w:r>
      <w:r w:rsidR="006F5D0D">
        <w:t xml:space="preserve"> The </w:t>
      </w:r>
      <w:r w:rsidR="0092063F">
        <w:t>FORCE</w:t>
      </w:r>
      <w:r w:rsidR="006F5D0D">
        <w:t xml:space="preserve"> configuration items’ list can be found </w:t>
      </w:r>
      <w:r w:rsidR="006F5D0D" w:rsidRPr="003A0765">
        <w:t>in LST-</w:t>
      </w:r>
      <w:r w:rsidR="003A0765" w:rsidRPr="003A0765">
        <w:t>1296</w:t>
      </w:r>
      <w:r w:rsidR="006F5D0D" w:rsidRPr="003A0765">
        <w:t>.</w:t>
      </w:r>
    </w:p>
    <w:p w14:paraId="62DEE675" w14:textId="108B1606" w:rsidR="00945558" w:rsidRDefault="00E836CA" w:rsidP="00E836CA">
      <w:pPr>
        <w:pStyle w:val="Heading1"/>
      </w:pPr>
      <w:bookmarkStart w:id="43" w:name="_Toc97539996"/>
      <w:bookmarkStart w:id="44" w:name="_Toc526071966"/>
      <w:bookmarkStart w:id="45" w:name="_Ref531690670"/>
      <w:r>
        <w:t>SUBCONTRACTOR.VENDOR</w:t>
      </w:r>
      <w:bookmarkEnd w:id="43"/>
      <w:r>
        <w:t xml:space="preserve"> </w:t>
      </w:r>
      <w:bookmarkEnd w:id="44"/>
      <w:bookmarkEnd w:id="45"/>
    </w:p>
    <w:p w14:paraId="3CC89E4F" w14:textId="7C76E698" w:rsidR="003B6509" w:rsidRPr="00E836CA" w:rsidRDefault="00945558" w:rsidP="00E836CA">
      <w:pPr>
        <w:pStyle w:val="H1bodytext"/>
        <w:keepLines/>
      </w:pPr>
      <w:r w:rsidRPr="00E836CA">
        <w:t xml:space="preserve">No subcontractors/vendors activities are envisioned for </w:t>
      </w:r>
      <w:r w:rsidR="0092063F">
        <w:t>FORCE</w:t>
      </w:r>
      <w:r w:rsidR="00B3351B">
        <w:t xml:space="preserve"> Software.</w:t>
      </w:r>
      <w:r w:rsidRPr="00E836CA">
        <w:t xml:space="preserve"> In case of a new strategy, involving subcontractors, is defined, this plan will be revised.</w:t>
      </w:r>
    </w:p>
    <w:p w14:paraId="49ABD2C3" w14:textId="77777777" w:rsidR="00F672F0" w:rsidRPr="00F20702" w:rsidRDefault="00F672F0" w:rsidP="00E74E56">
      <w:pPr>
        <w:pStyle w:val="Heading1"/>
      </w:pPr>
      <w:bookmarkStart w:id="46" w:name="_Toc530392073"/>
      <w:bookmarkStart w:id="47" w:name="_Toc365305483"/>
      <w:bookmarkStart w:id="48" w:name="_Toc377364750"/>
      <w:bookmarkStart w:id="49" w:name="_Ref524958246"/>
      <w:bookmarkStart w:id="50" w:name="_Ref531690890"/>
      <w:bookmarkStart w:id="51" w:name="_Toc97539997"/>
      <w:bookmarkEnd w:id="46"/>
      <w:r w:rsidRPr="00E74E56">
        <w:t>DOCUMENTATION</w:t>
      </w:r>
      <w:bookmarkEnd w:id="47"/>
      <w:bookmarkEnd w:id="48"/>
      <w:bookmarkEnd w:id="49"/>
      <w:bookmarkEnd w:id="50"/>
      <w:bookmarkEnd w:id="51"/>
    </w:p>
    <w:p w14:paraId="18974AAE" w14:textId="170F3168"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 xml:space="preserve">At all times during the life cycle of </w:t>
      </w:r>
      <w:r w:rsidR="0092063F">
        <w:t>FORCE</w:t>
      </w:r>
      <w:r w:rsidR="009476F0">
        <w:t>, the following documents will be maintained as part of the Asset Portfolio.</w:t>
      </w:r>
    </w:p>
    <w:p w14:paraId="7F18A23D" w14:textId="77777777" w:rsidR="002A6BBA" w:rsidRDefault="002A6BBA" w:rsidP="0005586A">
      <w:pPr>
        <w:pStyle w:val="Heading2"/>
        <w:numPr>
          <w:ilvl w:val="1"/>
          <w:numId w:val="20"/>
        </w:numPr>
      </w:pPr>
      <w:bookmarkStart w:id="52" w:name="_Toc377364751"/>
      <w:bookmarkStart w:id="53" w:name="_Toc97539998"/>
      <w:bookmarkStart w:id="54" w:name="_Toc365305489"/>
      <w:r>
        <w:t>Minimum Documentation Requirements</w:t>
      </w:r>
      <w:bookmarkEnd w:id="52"/>
      <w:bookmarkEnd w:id="53"/>
    </w:p>
    <w:p w14:paraId="38D095F6" w14:textId="0E618787" w:rsidR="001A6AA2" w:rsidRDefault="00E707FA">
      <w:pPr>
        <w:pStyle w:val="H2bodytext"/>
      </w:pPr>
      <w:r>
        <w:t xml:space="preserve">As a minimum, the following documentation is required for the </w:t>
      </w:r>
      <w:r w:rsidR="0092063F">
        <w:t>FORCE</w:t>
      </w:r>
      <w:r>
        <w:t xml:space="preserve"> software.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Pr="005D650B" w:rsidRDefault="00E836CA" w:rsidP="001516DA">
            <w:pPr>
              <w:pStyle w:val="H2bodytext"/>
              <w:keepNext/>
              <w:ind w:left="0"/>
              <w:jc w:val="center"/>
            </w:pPr>
            <w:r w:rsidRPr="005D650B">
              <w:t>Software Quality Assurance Plan</w:t>
            </w:r>
          </w:p>
        </w:tc>
        <w:tc>
          <w:tcPr>
            <w:tcW w:w="3536" w:type="dxa"/>
            <w:vAlign w:val="center"/>
          </w:tcPr>
          <w:p w14:paraId="1EED60F3" w14:textId="07B290BC" w:rsidR="00546FBD" w:rsidRPr="005D650B" w:rsidRDefault="00546FBD" w:rsidP="001516DA">
            <w:pPr>
              <w:pStyle w:val="H2bodytext"/>
              <w:ind w:left="0"/>
              <w:jc w:val="center"/>
            </w:pPr>
            <w:r w:rsidRPr="005D650B">
              <w:t>Electronic Document Management System (EDMS)</w:t>
            </w:r>
          </w:p>
        </w:tc>
        <w:tc>
          <w:tcPr>
            <w:tcW w:w="2169" w:type="dxa"/>
            <w:shd w:val="clear" w:color="auto" w:fill="auto"/>
            <w:vAlign w:val="center"/>
          </w:tcPr>
          <w:p w14:paraId="3E6572A5" w14:textId="559DA54B" w:rsidR="00546FBD" w:rsidRPr="005D650B" w:rsidRDefault="00E836CA" w:rsidP="001516DA">
            <w:pPr>
              <w:pStyle w:val="H2bodytext"/>
              <w:ind w:left="0"/>
              <w:jc w:val="center"/>
            </w:pPr>
            <w:r w:rsidRPr="005D650B">
              <w:t>PLN-</w:t>
            </w:r>
            <w:r w:rsidR="005D650B" w:rsidRPr="005D650B">
              <w:t>6552</w:t>
            </w:r>
          </w:p>
        </w:tc>
      </w:tr>
      <w:tr w:rsidR="00546FBD" w14:paraId="1D5479F2" w14:textId="5D18A517" w:rsidTr="006E37AC">
        <w:tc>
          <w:tcPr>
            <w:tcW w:w="3650" w:type="dxa"/>
            <w:vAlign w:val="center"/>
          </w:tcPr>
          <w:p w14:paraId="3FBB2C20" w14:textId="5528B97E" w:rsidR="00546FBD" w:rsidRPr="005D650B" w:rsidRDefault="00546FBD" w:rsidP="001516DA">
            <w:pPr>
              <w:pStyle w:val="H2bodytext"/>
              <w:ind w:left="0"/>
              <w:jc w:val="center"/>
            </w:pPr>
            <w:r w:rsidRPr="005D650B">
              <w:t>Software Test Plan</w:t>
            </w:r>
            <w:r w:rsidR="00817392" w:rsidRPr="005D650B">
              <w:t xml:space="preserve"> and Verification &amp; Validation</w:t>
            </w:r>
          </w:p>
        </w:tc>
        <w:tc>
          <w:tcPr>
            <w:tcW w:w="3536" w:type="dxa"/>
            <w:vAlign w:val="center"/>
          </w:tcPr>
          <w:p w14:paraId="0A98A73D" w14:textId="4C4C4452" w:rsidR="00546FBD" w:rsidRPr="005D650B" w:rsidRDefault="005D650B" w:rsidP="001516DA">
            <w:pPr>
              <w:pStyle w:val="H2bodytext"/>
              <w:ind w:left="0"/>
              <w:jc w:val="center"/>
            </w:pPr>
            <w:r>
              <w:t>GitHub</w:t>
            </w:r>
          </w:p>
        </w:tc>
        <w:tc>
          <w:tcPr>
            <w:tcW w:w="2169" w:type="dxa"/>
            <w:vAlign w:val="center"/>
          </w:tcPr>
          <w:p w14:paraId="1582394D" w14:textId="738CDC8B" w:rsidR="00546FBD" w:rsidRPr="005D650B" w:rsidRDefault="00E836CA" w:rsidP="001516DA">
            <w:pPr>
              <w:pStyle w:val="H2bodytext"/>
              <w:ind w:left="0"/>
              <w:jc w:val="center"/>
            </w:pPr>
            <w:r w:rsidRPr="005D650B">
              <w:t>PLN-</w:t>
            </w:r>
            <w:r w:rsidR="005D650B" w:rsidRPr="005D650B">
              <w:t>6552</w:t>
            </w:r>
          </w:p>
        </w:tc>
      </w:tr>
      <w:tr w:rsidR="00546FBD" w14:paraId="10A7763A" w14:textId="3FDCFF90" w:rsidTr="006E37AC">
        <w:tc>
          <w:tcPr>
            <w:tcW w:w="3650" w:type="dxa"/>
            <w:vAlign w:val="center"/>
          </w:tcPr>
          <w:p w14:paraId="08F3DA18" w14:textId="0FC0064F" w:rsidR="00546FBD" w:rsidRPr="006E7C51" w:rsidRDefault="00546FBD" w:rsidP="001516DA">
            <w:pPr>
              <w:pStyle w:val="H2bodytext"/>
              <w:ind w:left="0"/>
              <w:jc w:val="center"/>
            </w:pPr>
            <w:r w:rsidRPr="006E7C51">
              <w:t>Software Requirements Specification</w:t>
            </w:r>
            <w:r w:rsidR="003F02C8" w:rsidRPr="006E7C51">
              <w:t xml:space="preserve"> and Traceability Matrix</w:t>
            </w:r>
          </w:p>
        </w:tc>
        <w:tc>
          <w:tcPr>
            <w:tcW w:w="3536" w:type="dxa"/>
            <w:vAlign w:val="center"/>
          </w:tcPr>
          <w:p w14:paraId="0E027DF9" w14:textId="64E85114" w:rsidR="00546FBD" w:rsidRPr="006E7C51" w:rsidRDefault="00B119E9" w:rsidP="001516DA">
            <w:pPr>
              <w:pStyle w:val="H2bodytext"/>
              <w:ind w:left="0"/>
              <w:jc w:val="center"/>
            </w:pPr>
            <w:r w:rsidRPr="006E7C51">
              <w:t>GitHub</w:t>
            </w:r>
          </w:p>
        </w:tc>
        <w:tc>
          <w:tcPr>
            <w:tcW w:w="2169" w:type="dxa"/>
            <w:vAlign w:val="center"/>
          </w:tcPr>
          <w:p w14:paraId="1C4500D2" w14:textId="4F48CFB8" w:rsidR="00546FBD" w:rsidRPr="006E7C51" w:rsidRDefault="00DA6F7F" w:rsidP="001516DA">
            <w:pPr>
              <w:pStyle w:val="H2bodytext"/>
              <w:ind w:left="0"/>
              <w:jc w:val="center"/>
            </w:pPr>
            <w:r w:rsidRPr="006E7C51">
              <w:t>SPC-</w:t>
            </w:r>
            <w:r w:rsidR="00B94E57" w:rsidRPr="006E7C51">
              <w:t xml:space="preserve"> </w:t>
            </w:r>
            <w:r w:rsidR="006E7C51" w:rsidRPr="006E7C51">
              <w:t>3171</w:t>
            </w:r>
          </w:p>
        </w:tc>
      </w:tr>
      <w:tr w:rsidR="00546FBD" w14:paraId="74285161" w14:textId="1E3D3309" w:rsidTr="006E37AC">
        <w:tc>
          <w:tcPr>
            <w:tcW w:w="3650" w:type="dxa"/>
            <w:vAlign w:val="center"/>
          </w:tcPr>
          <w:p w14:paraId="41E5CEE0" w14:textId="6AE5B5F5" w:rsidR="00546FBD" w:rsidRPr="005D650B" w:rsidRDefault="00546FBD" w:rsidP="001516DA">
            <w:pPr>
              <w:pStyle w:val="H2bodytext"/>
              <w:ind w:left="0"/>
              <w:jc w:val="center"/>
            </w:pPr>
            <w:r w:rsidRPr="005D650B">
              <w:lastRenderedPageBreak/>
              <w:t>Software Design Description</w:t>
            </w:r>
          </w:p>
        </w:tc>
        <w:tc>
          <w:tcPr>
            <w:tcW w:w="3536" w:type="dxa"/>
            <w:vAlign w:val="center"/>
          </w:tcPr>
          <w:p w14:paraId="283E2BF0" w14:textId="4F438F86" w:rsidR="00546FBD" w:rsidRPr="005D650B" w:rsidRDefault="00B119E9" w:rsidP="001516DA">
            <w:pPr>
              <w:pStyle w:val="H2bodytext"/>
              <w:ind w:left="0"/>
              <w:jc w:val="center"/>
            </w:pPr>
            <w:r w:rsidRPr="005D650B">
              <w:t>GitHub</w:t>
            </w:r>
          </w:p>
        </w:tc>
        <w:tc>
          <w:tcPr>
            <w:tcW w:w="2169" w:type="dxa"/>
            <w:vAlign w:val="center"/>
          </w:tcPr>
          <w:p w14:paraId="2CDBA355" w14:textId="4AC91DD3" w:rsidR="00546FBD" w:rsidRPr="005D650B" w:rsidRDefault="00546FBD" w:rsidP="001516DA">
            <w:pPr>
              <w:pStyle w:val="H2bodytext"/>
              <w:ind w:left="0"/>
              <w:jc w:val="center"/>
            </w:pPr>
            <w:r w:rsidRPr="005D650B">
              <w:t>SDD-</w:t>
            </w:r>
            <w:r w:rsidR="005D650B" w:rsidRPr="005D650B">
              <w:t>584</w:t>
            </w:r>
          </w:p>
        </w:tc>
      </w:tr>
    </w:tbl>
    <w:p w14:paraId="0ECECD40" w14:textId="77777777" w:rsidR="00B119E9" w:rsidRPr="00B119E9" w:rsidRDefault="00B119E9" w:rsidP="006E37AC">
      <w:pPr>
        <w:pStyle w:val="H2bodytext"/>
      </w:pPr>
      <w:bookmarkStart w:id="55" w:name="_Toc524955504"/>
      <w:bookmarkStart w:id="56" w:name="_Toc524959529"/>
      <w:bookmarkStart w:id="57" w:name="_Toc524959637"/>
      <w:bookmarkStart w:id="58" w:name="_Toc524959731"/>
      <w:bookmarkStart w:id="59" w:name="_Toc528047463"/>
      <w:bookmarkStart w:id="60" w:name="_Toc530392076"/>
      <w:bookmarkStart w:id="61" w:name="_Toc524955505"/>
      <w:bookmarkStart w:id="62" w:name="_Toc524959530"/>
      <w:bookmarkStart w:id="63" w:name="_Toc524959638"/>
      <w:bookmarkStart w:id="64" w:name="_Toc524959732"/>
      <w:bookmarkStart w:id="65" w:name="_Toc528047464"/>
      <w:bookmarkStart w:id="66" w:name="_Toc530392077"/>
      <w:bookmarkStart w:id="67" w:name="_Toc524955506"/>
      <w:bookmarkStart w:id="68" w:name="_Toc524959531"/>
      <w:bookmarkStart w:id="69" w:name="_Toc524959639"/>
      <w:bookmarkStart w:id="70" w:name="_Toc524959733"/>
      <w:bookmarkStart w:id="71" w:name="_Toc528047465"/>
      <w:bookmarkStart w:id="72" w:name="_Toc530392078"/>
      <w:bookmarkStart w:id="73" w:name="_Toc524955507"/>
      <w:bookmarkStart w:id="74" w:name="_Toc524959532"/>
      <w:bookmarkStart w:id="75" w:name="_Toc524959640"/>
      <w:bookmarkStart w:id="76" w:name="_Toc524959734"/>
      <w:bookmarkStart w:id="77" w:name="_Toc528047466"/>
      <w:bookmarkStart w:id="78" w:name="_Toc530392079"/>
      <w:bookmarkStart w:id="79" w:name="_Toc524955508"/>
      <w:bookmarkStart w:id="80" w:name="_Toc524959533"/>
      <w:bookmarkStart w:id="81" w:name="_Toc524959641"/>
      <w:bookmarkStart w:id="82" w:name="_Toc524959735"/>
      <w:bookmarkStart w:id="83" w:name="_Toc528047467"/>
      <w:bookmarkStart w:id="84" w:name="_Toc530392080"/>
      <w:bookmarkStart w:id="85" w:name="_Toc524955509"/>
      <w:bookmarkStart w:id="86" w:name="_Toc524959534"/>
      <w:bookmarkStart w:id="87" w:name="_Toc524959642"/>
      <w:bookmarkStart w:id="88" w:name="_Toc524959736"/>
      <w:bookmarkStart w:id="89" w:name="_Toc528047468"/>
      <w:bookmarkStart w:id="90" w:name="_Toc530392081"/>
      <w:bookmarkStart w:id="91" w:name="_Toc524955510"/>
      <w:bookmarkStart w:id="92" w:name="_Toc524959535"/>
      <w:bookmarkStart w:id="93" w:name="_Toc524959643"/>
      <w:bookmarkStart w:id="94" w:name="_Toc524959737"/>
      <w:bookmarkStart w:id="95" w:name="_Toc528047469"/>
      <w:bookmarkStart w:id="96" w:name="_Toc530392082"/>
      <w:bookmarkStart w:id="97" w:name="_Toc524955511"/>
      <w:bookmarkStart w:id="98" w:name="_Toc524959536"/>
      <w:bookmarkStart w:id="99" w:name="_Toc524959644"/>
      <w:bookmarkStart w:id="100" w:name="_Toc524959738"/>
      <w:bookmarkStart w:id="101" w:name="_Toc528047470"/>
      <w:bookmarkStart w:id="102" w:name="_Toc530392083"/>
      <w:bookmarkStart w:id="103" w:name="_Toc524955512"/>
      <w:bookmarkStart w:id="104" w:name="_Toc524959537"/>
      <w:bookmarkStart w:id="105" w:name="_Toc524959645"/>
      <w:bookmarkStart w:id="106" w:name="_Toc524959739"/>
      <w:bookmarkStart w:id="107" w:name="_Toc528047471"/>
      <w:bookmarkStart w:id="108" w:name="_Toc530392084"/>
      <w:bookmarkStart w:id="109" w:name="_Toc524955513"/>
      <w:bookmarkStart w:id="110" w:name="_Toc524959538"/>
      <w:bookmarkStart w:id="111" w:name="_Toc524959646"/>
      <w:bookmarkStart w:id="112" w:name="_Toc524959740"/>
      <w:bookmarkStart w:id="113" w:name="_Toc528047472"/>
      <w:bookmarkStart w:id="114" w:name="_Toc530392085"/>
      <w:bookmarkStart w:id="115" w:name="_Toc377364752"/>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3380D98" w14:textId="195FFB45" w:rsidR="002A6BBA" w:rsidRDefault="002A6BBA" w:rsidP="004C5C81">
      <w:pPr>
        <w:pStyle w:val="Heading2"/>
        <w:keepNext/>
        <w:keepLines/>
        <w:numPr>
          <w:ilvl w:val="1"/>
          <w:numId w:val="20"/>
        </w:numPr>
      </w:pPr>
      <w:bookmarkStart w:id="116" w:name="_Toc97539999"/>
      <w:r>
        <w:t>Other Documentation</w:t>
      </w:r>
      <w:bookmarkEnd w:id="115"/>
      <w:bookmarkEnd w:id="116"/>
    </w:p>
    <w:p w14:paraId="186E3A71" w14:textId="1E7EBE4A" w:rsidR="00BA0E71" w:rsidRPr="00D022D3" w:rsidRDefault="00BA0E71" w:rsidP="004C5C81">
      <w:pPr>
        <w:pStyle w:val="H2bodytext"/>
        <w:keepNext/>
        <w:keepLines/>
      </w:pPr>
      <w:r w:rsidRPr="00D022D3">
        <w:t xml:space="preserve">In addition to the above documents, the following </w:t>
      </w:r>
      <w:r w:rsidR="003D2E1D" w:rsidRPr="00D022D3">
        <w:t>are</w:t>
      </w:r>
      <w:r w:rsidRPr="00D022D3">
        <w:t xml:space="preserve"> created during the procurement and baselining of the project.  These may be used in support of Change Control Request implementation and M&amp;O activities.</w:t>
      </w:r>
    </w:p>
    <w:p w14:paraId="57C4B9B3" w14:textId="54F61504" w:rsidR="00844E13" w:rsidRPr="00D022D3" w:rsidRDefault="00844E13" w:rsidP="00844E13">
      <w:pPr>
        <w:pStyle w:val="ListBullet2"/>
      </w:pPr>
      <w:r w:rsidRPr="00D022D3">
        <w:t>SSD-000</w:t>
      </w:r>
      <w:r w:rsidR="00D737FA" w:rsidRPr="00D022D3">
        <w:t>7</w:t>
      </w:r>
      <w:r w:rsidR="00D022D3" w:rsidRPr="00D022D3">
        <w:t>86</w:t>
      </w:r>
      <w:r w:rsidRPr="00D022D3">
        <w:t>, “</w:t>
      </w:r>
      <w:r w:rsidR="0092063F" w:rsidRPr="00D022D3">
        <w:t>FORCE</w:t>
      </w:r>
      <w:r w:rsidR="00D737FA" w:rsidRPr="00D022D3">
        <w:t xml:space="preserve"> Safety Software Determination</w:t>
      </w:r>
      <w:r w:rsidRPr="00D022D3">
        <w:t>”</w:t>
      </w:r>
    </w:p>
    <w:p w14:paraId="3114DECC" w14:textId="49BF38E9" w:rsidR="00844E13" w:rsidRPr="0034374B" w:rsidRDefault="00844E13" w:rsidP="00844E13">
      <w:pPr>
        <w:pStyle w:val="ListBullet2"/>
      </w:pPr>
      <w:r w:rsidRPr="0034374B">
        <w:t xml:space="preserve">QLD, </w:t>
      </w:r>
      <w:r w:rsidR="0034374B" w:rsidRPr="0034374B">
        <w:t xml:space="preserve">ALL-000916 </w:t>
      </w:r>
      <w:r w:rsidRPr="0034374B">
        <w:t>“</w:t>
      </w:r>
      <w:r w:rsidR="0092063F" w:rsidRPr="0034374B">
        <w:t>FORCE</w:t>
      </w:r>
      <w:r w:rsidRPr="0034374B">
        <w:t xml:space="preserve"> Quality Level Determination”</w:t>
      </w:r>
    </w:p>
    <w:p w14:paraId="08B3F8A0" w14:textId="4556B78E" w:rsidR="00844E13" w:rsidRPr="00D022D3" w:rsidRDefault="00D022D3" w:rsidP="00844E13">
      <w:pPr>
        <w:pStyle w:val="ListBullet2"/>
      </w:pPr>
      <w:r w:rsidRPr="00D022D3">
        <w:t xml:space="preserve">FORCE Enterprise Architecture </w:t>
      </w:r>
      <w:hyperlink r:id="rId12" w:history="1">
        <w:r w:rsidR="00844E13" w:rsidRPr="00D022D3">
          <w:rPr>
            <w:rStyle w:val="Hyperlink"/>
            <w:color w:val="auto"/>
          </w:rPr>
          <w:t>Entry</w:t>
        </w:r>
      </w:hyperlink>
      <w:r w:rsidR="00D737FA" w:rsidRPr="00D022D3">
        <w:t xml:space="preserve">: </w:t>
      </w:r>
      <w:r w:rsidRPr="00D022D3">
        <w:t>APM0001976</w:t>
      </w:r>
    </w:p>
    <w:p w14:paraId="043E88E4" w14:textId="77777777" w:rsidR="00B014F2" w:rsidRPr="006E7C51" w:rsidRDefault="00B014F2" w:rsidP="00B014F2">
      <w:pPr>
        <w:pStyle w:val="H2bodytext"/>
        <w:keepNext/>
        <w:keepLines/>
        <w:widowControl w:val="0"/>
      </w:pPr>
      <w:r w:rsidRPr="006E7C51">
        <w:t>All documents will be managed according to LWP-1201, “Document Management.”</w:t>
      </w:r>
    </w:p>
    <w:p w14:paraId="6E16403B" w14:textId="0100DC48" w:rsidR="00B014F2" w:rsidRPr="006E7C51" w:rsidRDefault="00B014F2" w:rsidP="00B014F2">
      <w:pPr>
        <w:pStyle w:val="ListBullet2"/>
        <w:numPr>
          <w:ilvl w:val="0"/>
          <w:numId w:val="0"/>
        </w:numPr>
        <w:ind w:left="1440"/>
      </w:pPr>
      <w:r w:rsidRPr="006E7C51">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17" w:name="_Toc528047474"/>
      <w:bookmarkStart w:id="118" w:name="_Toc530392087"/>
      <w:bookmarkStart w:id="119" w:name="_Toc377364753"/>
      <w:bookmarkStart w:id="120" w:name="_Toc97540000"/>
      <w:bookmarkEnd w:id="117"/>
      <w:bookmarkEnd w:id="118"/>
      <w:r>
        <w:t xml:space="preserve">STANDARDS, </w:t>
      </w:r>
      <w:r w:rsidRPr="009B0708">
        <w:t>PRACTICES</w:t>
      </w:r>
      <w:r>
        <w:t>, CONVENTIONS, AND METRICS</w:t>
      </w:r>
      <w:bookmarkEnd w:id="119"/>
      <w:bookmarkEnd w:id="120"/>
    </w:p>
    <w:p w14:paraId="0CEF5B62" w14:textId="77777777" w:rsidR="003452AB" w:rsidRDefault="003452AB" w:rsidP="0005586A">
      <w:pPr>
        <w:pStyle w:val="Heading2"/>
        <w:numPr>
          <w:ilvl w:val="1"/>
          <w:numId w:val="20"/>
        </w:numPr>
      </w:pPr>
      <w:bookmarkStart w:id="121" w:name="_Toc97540001"/>
      <w:r>
        <w:t>Content</w:t>
      </w:r>
      <w:bookmarkEnd w:id="121"/>
    </w:p>
    <w:p w14:paraId="14C11AE4" w14:textId="37AE4295"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w:t>
      </w:r>
      <w:r w:rsidR="0092063F">
        <w:rPr>
          <w:color w:val="000000" w:themeColor="text1"/>
        </w:rPr>
        <w:t>FORCE</w:t>
      </w:r>
      <w:r w:rsidR="000220BE">
        <w:rPr>
          <w:color w:val="000000" w:themeColor="text1"/>
        </w:rPr>
        <w:t xml:space="preserve"> are maintained/recorded in the </w:t>
      </w:r>
      <w:r w:rsidR="0092063F">
        <w:rPr>
          <w:color w:val="000000" w:themeColor="text1"/>
        </w:rPr>
        <w:t>FORCE</w:t>
      </w:r>
      <w:r w:rsidR="000220BE">
        <w:rPr>
          <w:color w:val="000000" w:themeColor="text1"/>
        </w:rPr>
        <w:t xml:space="preserve"> GitHub repository (Wiki section). </w:t>
      </w:r>
      <w:r w:rsidR="009A475C">
        <w:rPr>
          <w:color w:val="000000" w:themeColor="text1"/>
        </w:rPr>
        <w:t xml:space="preserve">Any developer of the </w:t>
      </w:r>
      <w:r w:rsidR="0092063F">
        <w:rPr>
          <w:color w:val="000000" w:themeColor="text1"/>
        </w:rPr>
        <w:t>FORCE</w:t>
      </w:r>
      <w:r w:rsidR="009A475C">
        <w:rPr>
          <w:color w:val="000000" w:themeColor="text1"/>
        </w:rPr>
        <w:t xml:space="preserve"> </w:t>
      </w:r>
      <w:r w:rsidR="00AF0FB2">
        <w:rPr>
          <w:color w:val="000000" w:themeColor="text1"/>
        </w:rPr>
        <w:t>software</w:t>
      </w:r>
      <w:r w:rsidR="009A475C">
        <w:rPr>
          <w:color w:val="000000" w:themeColor="text1"/>
        </w:rPr>
        <w:t xml:space="preserve"> </w:t>
      </w:r>
      <w:proofErr w:type="gramStart"/>
      <w:r w:rsidR="009A475C">
        <w:rPr>
          <w:color w:val="000000" w:themeColor="text1"/>
        </w:rPr>
        <w:t>need</w:t>
      </w:r>
      <w:proofErr w:type="gramEnd"/>
      <w:r w:rsidR="009A475C">
        <w:rPr>
          <w:color w:val="000000" w:themeColor="text1"/>
        </w:rPr>
        <w:t xml:space="preserve"> to be aware of the standards and to follow the development guidelines.</w:t>
      </w:r>
      <w:r w:rsidR="00340BC8">
        <w:rPr>
          <w:color w:val="000000" w:themeColor="text1"/>
        </w:rPr>
        <w:t xml:space="preserve"> </w:t>
      </w:r>
    </w:p>
    <w:p w14:paraId="65BA8652" w14:textId="76A5566E" w:rsidR="00081483" w:rsidRDefault="00340BC8" w:rsidP="003452AB">
      <w:pPr>
        <w:pStyle w:val="H2bodytext"/>
        <w:rPr>
          <w:color w:val="000000" w:themeColor="text1"/>
        </w:rPr>
      </w:pPr>
      <w:r>
        <w:rPr>
          <w:color w:val="000000" w:themeColor="text1"/>
        </w:rPr>
        <w:t>Th</w:t>
      </w:r>
      <w:r w:rsidR="00081483">
        <w:rPr>
          <w:color w:val="000000" w:themeColor="text1"/>
        </w:rPr>
        <w:t xml:space="preserve">e </w:t>
      </w:r>
      <w:r w:rsidR="0092063F">
        <w:rPr>
          <w:color w:val="000000" w:themeColor="text1"/>
        </w:rPr>
        <w:t>FORCE</w:t>
      </w:r>
      <w:r w:rsidR="00081483">
        <w:rPr>
          <w:color w:val="000000" w:themeColor="text1"/>
        </w:rPr>
        <w:t xml:space="preserve">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22" w:name="_Toc97540002"/>
      <w:r>
        <w:t>Software Coding Standards</w:t>
      </w:r>
      <w:bookmarkEnd w:id="122"/>
    </w:p>
    <w:p w14:paraId="67766C60" w14:textId="656FF393" w:rsidR="00BF2BCE" w:rsidRPr="00AA41B2" w:rsidRDefault="00BF2BCE" w:rsidP="001516DA">
      <w:pPr>
        <w:pStyle w:val="H3bodytext"/>
      </w:pPr>
      <w:r w:rsidRPr="00AA41B2">
        <w:t xml:space="preserve">The </w:t>
      </w:r>
      <w:r w:rsidR="00EF2216" w:rsidRPr="00AA41B2">
        <w:t xml:space="preserve">FORCE </w:t>
      </w:r>
      <w:r w:rsidRPr="00AA41B2">
        <w:t>software imposes a coding standard on all source code within the repository</w:t>
      </w:r>
      <w:r w:rsidR="00AA41B2" w:rsidRPr="00AA41B2">
        <w:t xml:space="preserve"> in line with the INL RAVEN and HERON repositories</w:t>
      </w:r>
      <w:r w:rsidRPr="00AA41B2">
        <w:t xml:space="preserve">. This standard is publicly maintained on the </w:t>
      </w:r>
      <w:r w:rsidR="00AA41B2" w:rsidRPr="00AA41B2">
        <w:t>RAVEN</w:t>
      </w:r>
      <w:r w:rsidR="00EF2216" w:rsidRPr="00AA41B2">
        <w:t xml:space="preserve"> </w:t>
      </w:r>
      <w:r w:rsidRPr="00AA41B2">
        <w:t>GitHub repository wiki website (</w:t>
      </w:r>
      <w:r w:rsidR="00AA41B2" w:rsidRPr="00AA41B2">
        <w:t>https://github.com/idaholab/raven/wiki/RAVEN-Software-Coding-</w:t>
      </w:r>
      <w:r w:rsidR="00AA41B2" w:rsidRPr="00AA41B2">
        <w:lastRenderedPageBreak/>
        <w:t>Standard</w:t>
      </w:r>
      <w:r w:rsidRPr="00AA41B2">
        <w:t>) and enforced through the continuous integration testing system.</w:t>
      </w:r>
    </w:p>
    <w:p w14:paraId="30E90651" w14:textId="3A523F50" w:rsidR="00F65A34" w:rsidRDefault="00F65A34" w:rsidP="00F65A34">
      <w:pPr>
        <w:pStyle w:val="Heading3"/>
      </w:pPr>
      <w:bookmarkStart w:id="123" w:name="_Toc97540003"/>
      <w:r>
        <w:t>Commentary Standards</w:t>
      </w:r>
      <w:bookmarkEnd w:id="123"/>
    </w:p>
    <w:p w14:paraId="76A42FAF" w14:textId="0A925C9A" w:rsidR="00F65A34" w:rsidRPr="00AA41B2" w:rsidRDefault="00F65A34" w:rsidP="00F65A34">
      <w:pPr>
        <w:pStyle w:val="H3bodytext"/>
      </w:pPr>
      <w:r w:rsidRPr="00AA41B2">
        <w:t xml:space="preserve">The </w:t>
      </w:r>
      <w:r w:rsidR="00EF2216" w:rsidRPr="00AA41B2">
        <w:t>FORCE</w:t>
      </w:r>
      <w:r w:rsidR="0009458B" w:rsidRPr="00AA41B2">
        <w:t xml:space="preserve"> </w:t>
      </w:r>
      <w:r w:rsidRPr="00AA41B2">
        <w:t xml:space="preserve">software imposes a </w:t>
      </w:r>
      <w:r w:rsidR="00275F72" w:rsidRPr="00AA41B2">
        <w:t>commentary</w:t>
      </w:r>
      <w:r w:rsidRPr="00AA41B2">
        <w:t xml:space="preserve"> standard on all source code within the repository</w:t>
      </w:r>
      <w:r w:rsidR="00AA41B2" w:rsidRPr="00AA41B2">
        <w:t xml:space="preserve"> in line with the INL RAVEN and HERON repositories</w:t>
      </w:r>
      <w:r w:rsidRPr="00AA41B2">
        <w:t>.</w:t>
      </w:r>
      <w:r w:rsidR="0092241B" w:rsidRPr="00AA41B2">
        <w:t xml:space="preserve"> The standard is aimed to fully describe any module/method in the source code, guaranteeing the automatic generation of software documentation via </w:t>
      </w:r>
      <w:proofErr w:type="spellStart"/>
      <w:r w:rsidR="0092241B" w:rsidRPr="00AA41B2">
        <w:t>doxygen</w:t>
      </w:r>
      <w:proofErr w:type="spellEnd"/>
      <w:r w:rsidR="0092241B" w:rsidRPr="00AA41B2">
        <w:t xml:space="preserve"> (see def.).</w:t>
      </w:r>
      <w:r w:rsidRPr="00AA41B2">
        <w:t xml:space="preserve"> This standard is publicly maintained on the </w:t>
      </w:r>
      <w:r w:rsidR="00AA41B2" w:rsidRPr="00AA41B2">
        <w:t>RAVEN</w:t>
      </w:r>
      <w:r w:rsidR="00EF2216" w:rsidRPr="00AA41B2">
        <w:t xml:space="preserve"> </w:t>
      </w:r>
      <w:r w:rsidRPr="00AA41B2">
        <w:t>GitHub repository wiki website (</w:t>
      </w:r>
      <w:r w:rsidR="00AA41B2" w:rsidRPr="00AA41B2">
        <w:t>https://github.com/idaholab/raven/wiki/RAVEN-Software-Commentary-Standard</w:t>
      </w:r>
      <w:hyperlink r:id="rId13" w:history="1"/>
      <w:r w:rsidR="003E1A3D" w:rsidRPr="00AA41B2">
        <w:t xml:space="preserve"> </w:t>
      </w:r>
      <w:r w:rsidRPr="00AA41B2">
        <w:t>) and enforced through the continuous integration testing system.</w:t>
      </w:r>
    </w:p>
    <w:p w14:paraId="7FA70163" w14:textId="1F91D6CE" w:rsidR="00F65A34" w:rsidRDefault="00F65A34" w:rsidP="00F65A34">
      <w:pPr>
        <w:pStyle w:val="Heading3"/>
      </w:pPr>
      <w:bookmarkStart w:id="124" w:name="_Toc97540004"/>
      <w:r>
        <w:t>Testing Standards and Practices</w:t>
      </w:r>
      <w:bookmarkEnd w:id="124"/>
      <w:r>
        <w:t xml:space="preserve"> </w:t>
      </w:r>
    </w:p>
    <w:p w14:paraId="44ED272E" w14:textId="5160B048" w:rsidR="00F65A34" w:rsidRPr="00AA41B2" w:rsidRDefault="00F65A34" w:rsidP="00F65A34">
      <w:pPr>
        <w:pStyle w:val="H3bodytext"/>
      </w:pPr>
      <w:r w:rsidRPr="00AA41B2">
        <w:t xml:space="preserve">The </w:t>
      </w:r>
      <w:r w:rsidR="00EF2216" w:rsidRPr="00AA41B2">
        <w:t xml:space="preserve">FORCE </w:t>
      </w:r>
      <w:r w:rsidRPr="00AA41B2">
        <w:t xml:space="preserve">software imposes a </w:t>
      </w:r>
      <w:r w:rsidR="0092241B" w:rsidRPr="00AA41B2">
        <w:t>testing</w:t>
      </w:r>
      <w:r w:rsidRPr="00AA41B2">
        <w:t xml:space="preserve"> standard</w:t>
      </w:r>
      <w:r w:rsidR="0092241B" w:rsidRPr="00AA41B2">
        <w:t xml:space="preserve"> and practices</w:t>
      </w:r>
      <w:r w:rsidRPr="00AA41B2">
        <w:t xml:space="preserve"> on all </w:t>
      </w:r>
      <w:r w:rsidR="0092241B" w:rsidRPr="00AA41B2">
        <w:t>the capabilities/methods</w:t>
      </w:r>
      <w:r w:rsidRPr="00AA41B2">
        <w:t xml:space="preserve"> </w:t>
      </w:r>
      <w:r w:rsidR="0092241B" w:rsidRPr="00AA41B2">
        <w:t xml:space="preserve">of the </w:t>
      </w:r>
      <w:r w:rsidR="00EF2216" w:rsidRPr="00AA41B2">
        <w:t xml:space="preserve">FORCE </w:t>
      </w:r>
      <w:r w:rsidR="0092241B" w:rsidRPr="00AA41B2">
        <w:t>software</w:t>
      </w:r>
      <w:r w:rsidR="00AA41B2" w:rsidRPr="00AA41B2">
        <w:t xml:space="preserve"> in line with the INL RAVEN and HERON repositories</w:t>
      </w:r>
      <w:r w:rsidRPr="00AA41B2">
        <w:t xml:space="preserve">. This standard is publicly maintained on the </w:t>
      </w:r>
      <w:r w:rsidR="00EF2216" w:rsidRPr="00AA41B2">
        <w:t xml:space="preserve">FORCE </w:t>
      </w:r>
      <w:r w:rsidRPr="00AA41B2">
        <w:t>GitHub repository wiki website (</w:t>
      </w:r>
      <w:r w:rsidR="00AA41B2" w:rsidRPr="00AA41B2">
        <w:t>https://github.com/idaholab/raven/wiki/RAVEN-Testing-Standards-and-Practices</w:t>
      </w:r>
      <w:hyperlink r:id="rId14" w:history="1"/>
      <w:r w:rsidRPr="00AA41B2">
        <w:t xml:space="preserve">) and enforced through the </w:t>
      </w:r>
      <w:r w:rsidR="0092241B" w:rsidRPr="00AA41B2">
        <w:t>review process by a member of the CCB.</w:t>
      </w:r>
    </w:p>
    <w:p w14:paraId="28C032D5" w14:textId="77777777" w:rsidR="002612E0" w:rsidRPr="00F20702" w:rsidRDefault="002612E0" w:rsidP="0005586A">
      <w:pPr>
        <w:pStyle w:val="Heading1"/>
        <w:numPr>
          <w:ilvl w:val="0"/>
          <w:numId w:val="20"/>
        </w:numPr>
      </w:pPr>
      <w:bookmarkStart w:id="125" w:name="_Toc524955521"/>
      <w:bookmarkStart w:id="126" w:name="_Toc524959546"/>
      <w:bookmarkStart w:id="127" w:name="_Toc524959654"/>
      <w:bookmarkStart w:id="128" w:name="_Toc524959748"/>
      <w:bookmarkStart w:id="129" w:name="_Toc528047481"/>
      <w:bookmarkStart w:id="130" w:name="_Toc530392094"/>
      <w:bookmarkStart w:id="131" w:name="_Toc524955522"/>
      <w:bookmarkStart w:id="132" w:name="_Toc524959547"/>
      <w:bookmarkStart w:id="133" w:name="_Toc524959655"/>
      <w:bookmarkStart w:id="134" w:name="_Toc524959749"/>
      <w:bookmarkStart w:id="135" w:name="_Toc528047482"/>
      <w:bookmarkStart w:id="136" w:name="_Toc530392095"/>
      <w:bookmarkStart w:id="137" w:name="_Toc524955523"/>
      <w:bookmarkStart w:id="138" w:name="_Toc524959548"/>
      <w:bookmarkStart w:id="139" w:name="_Toc524959656"/>
      <w:bookmarkStart w:id="140" w:name="_Toc524959750"/>
      <w:bookmarkStart w:id="141" w:name="_Toc528047483"/>
      <w:bookmarkStart w:id="142" w:name="_Toc530392096"/>
      <w:bookmarkStart w:id="143" w:name="_Toc524955524"/>
      <w:bookmarkStart w:id="144" w:name="_Toc524959549"/>
      <w:bookmarkStart w:id="145" w:name="_Toc524959657"/>
      <w:bookmarkStart w:id="146" w:name="_Toc524959751"/>
      <w:bookmarkStart w:id="147" w:name="_Toc528047484"/>
      <w:bookmarkStart w:id="148" w:name="_Toc530392097"/>
      <w:bookmarkStart w:id="149" w:name="_Toc524955525"/>
      <w:bookmarkStart w:id="150" w:name="_Toc524959550"/>
      <w:bookmarkStart w:id="151" w:name="_Toc524959658"/>
      <w:bookmarkStart w:id="152" w:name="_Toc524959752"/>
      <w:bookmarkStart w:id="153" w:name="_Toc528047485"/>
      <w:bookmarkStart w:id="154" w:name="_Toc530392098"/>
      <w:bookmarkStart w:id="155" w:name="_Toc524955526"/>
      <w:bookmarkStart w:id="156" w:name="_Toc524959551"/>
      <w:bookmarkStart w:id="157" w:name="_Toc524959659"/>
      <w:bookmarkStart w:id="158" w:name="_Toc524959753"/>
      <w:bookmarkStart w:id="159" w:name="_Toc528047486"/>
      <w:bookmarkStart w:id="160" w:name="_Toc530392099"/>
      <w:bookmarkStart w:id="161" w:name="_Toc524955527"/>
      <w:bookmarkStart w:id="162" w:name="_Toc524959552"/>
      <w:bookmarkStart w:id="163" w:name="_Toc524959660"/>
      <w:bookmarkStart w:id="164" w:name="_Toc524959754"/>
      <w:bookmarkStart w:id="165" w:name="_Toc528047487"/>
      <w:bookmarkStart w:id="166" w:name="_Toc530392100"/>
      <w:bookmarkStart w:id="167" w:name="_Toc524955528"/>
      <w:bookmarkStart w:id="168" w:name="_Toc524959553"/>
      <w:bookmarkStart w:id="169" w:name="_Toc524959661"/>
      <w:bookmarkStart w:id="170" w:name="_Toc524959755"/>
      <w:bookmarkStart w:id="171" w:name="_Toc528047488"/>
      <w:bookmarkStart w:id="172" w:name="_Toc530392101"/>
      <w:bookmarkStart w:id="173" w:name="_Toc9754000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SOFTWARE REVIEWS</w:t>
      </w:r>
      <w:bookmarkEnd w:id="54"/>
      <w:bookmarkEnd w:id="173"/>
    </w:p>
    <w:p w14:paraId="3B4A3DBB" w14:textId="629D9AB8" w:rsidR="00BD6D86" w:rsidRPr="00350556" w:rsidRDefault="00BD6D86" w:rsidP="00BD6D86">
      <w:pPr>
        <w:pStyle w:val="H1bodytext"/>
      </w:pPr>
      <w:r>
        <w:t xml:space="preserve">The SOFTWARE REVIEWS process of the </w:t>
      </w:r>
      <w:r w:rsidR="0092063F">
        <w:t>FORCE</w:t>
      </w:r>
      <w:r>
        <w:t xml:space="preserve"> 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92063F">
        <w:t>FORCE</w:t>
      </w:r>
      <w:r w:rsidRPr="00F3746B">
        <w:t>)</w:t>
      </w:r>
      <w:r>
        <w:t>.</w:t>
      </w:r>
    </w:p>
    <w:p w14:paraId="7BC8250C" w14:textId="09788E01" w:rsidR="002612E0" w:rsidRDefault="002612E0" w:rsidP="0005586A">
      <w:pPr>
        <w:pStyle w:val="Heading1"/>
        <w:numPr>
          <w:ilvl w:val="0"/>
          <w:numId w:val="20"/>
        </w:numPr>
      </w:pPr>
      <w:bookmarkStart w:id="174" w:name="_Toc524955540"/>
      <w:bookmarkStart w:id="175" w:name="_Toc524959565"/>
      <w:bookmarkStart w:id="176" w:name="_Toc524959673"/>
      <w:bookmarkStart w:id="177" w:name="_Toc524959764"/>
      <w:bookmarkStart w:id="178" w:name="_Toc528047497"/>
      <w:bookmarkStart w:id="179" w:name="_Toc530392110"/>
      <w:bookmarkStart w:id="180" w:name="_Toc524955541"/>
      <w:bookmarkStart w:id="181" w:name="_Toc524959566"/>
      <w:bookmarkStart w:id="182" w:name="_Toc524959674"/>
      <w:bookmarkStart w:id="183" w:name="_Toc524959765"/>
      <w:bookmarkStart w:id="184" w:name="_Toc528047498"/>
      <w:bookmarkStart w:id="185" w:name="_Toc530392111"/>
      <w:bookmarkStart w:id="186" w:name="_Toc524955542"/>
      <w:bookmarkStart w:id="187" w:name="_Toc524959567"/>
      <w:bookmarkStart w:id="188" w:name="_Toc524959675"/>
      <w:bookmarkStart w:id="189" w:name="_Toc524959766"/>
      <w:bookmarkStart w:id="190" w:name="_Toc528047499"/>
      <w:bookmarkStart w:id="191" w:name="_Toc530392112"/>
      <w:bookmarkStart w:id="192" w:name="_Toc365305498"/>
      <w:bookmarkStart w:id="193" w:name="_Toc377364765"/>
      <w:bookmarkStart w:id="194" w:name="_Toc975400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t>TEST</w:t>
      </w:r>
      <w:bookmarkEnd w:id="192"/>
      <w:bookmarkEnd w:id="193"/>
      <w:r w:rsidR="00607720">
        <w:t>ING</w:t>
      </w:r>
      <w:bookmarkEnd w:id="194"/>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195" w:name="_Toc527118887"/>
    </w:p>
    <w:p w14:paraId="3BB1E5C6" w14:textId="5CBDFE44" w:rsidR="00607720" w:rsidRDefault="00607720" w:rsidP="001516DA">
      <w:pPr>
        <w:pStyle w:val="Heading2"/>
      </w:pPr>
      <w:bookmarkStart w:id="196" w:name="_Toc97540007"/>
      <w:r w:rsidRPr="0002200A">
        <w:t>V&amp;V Overview</w:t>
      </w:r>
      <w:bookmarkEnd w:id="195"/>
      <w:bookmarkEnd w:id="196"/>
    </w:p>
    <w:p w14:paraId="7FD06EF6" w14:textId="33F743D2" w:rsidR="00C75B03" w:rsidRDefault="00C75B03" w:rsidP="00C75B03">
      <w:pPr>
        <w:pStyle w:val="Heading3"/>
      </w:pPr>
      <w:bookmarkStart w:id="197" w:name="_Toc97540008"/>
      <w:r>
        <w:t>Test &amp; V&amp;V Objectives</w:t>
      </w:r>
      <w:bookmarkEnd w:id="197"/>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lastRenderedPageBreak/>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087EE700" w:rsidR="00607720" w:rsidRPr="00EF2216" w:rsidRDefault="00EF2216" w:rsidP="008943AC">
      <w:pPr>
        <w:pStyle w:val="H2bodytext"/>
      </w:pPr>
      <w:r w:rsidRPr="00EF2216">
        <w:t>FORCE</w:t>
      </w:r>
      <w:r w:rsidR="00607720" w:rsidRPr="00EF2216">
        <w:t xml:space="preserve"> is </w:t>
      </w:r>
      <w:r w:rsidR="00607720" w:rsidRPr="00EF2216">
        <w:rPr>
          <w:i/>
        </w:rPr>
        <w:t>open source</w:t>
      </w:r>
      <w:r w:rsidR="00607720" w:rsidRPr="00EF2216">
        <w:t xml:space="preserve"> (see def.) software that is maintained and stored in </w:t>
      </w:r>
      <w:r w:rsidR="00607720" w:rsidRPr="00EF2216">
        <w:rPr>
          <w:i/>
        </w:rPr>
        <w:t>GitHub</w:t>
      </w:r>
      <w:r w:rsidR="00607720" w:rsidRPr="00EF2216">
        <w:t xml:space="preserve"> (see def.), a public repository. </w:t>
      </w:r>
      <w:proofErr w:type="gramStart"/>
      <w:r w:rsidR="00607720" w:rsidRPr="00EF2216">
        <w:t>In order to</w:t>
      </w:r>
      <w:proofErr w:type="gramEnd"/>
      <w:r w:rsidR="00607720" w:rsidRPr="00EF2216">
        <w:t xml:space="preserve"> align the testing and V&amp;V activities of the software with the nature of the </w:t>
      </w:r>
      <w:r w:rsidR="00607720" w:rsidRPr="00EF2216">
        <w:rPr>
          <w:i/>
        </w:rPr>
        <w:t xml:space="preserve">Agile development process </w:t>
      </w:r>
      <w:r w:rsidR="00607720" w:rsidRPr="00EF2216">
        <w:t xml:space="preserve">(see def.), the verification of the software has been designed in a multi-stage automated testing suite, using the </w:t>
      </w:r>
      <w:r w:rsidR="00607720" w:rsidRPr="00EF2216">
        <w:rPr>
          <w:i/>
        </w:rPr>
        <w:t>Continuous Integration System</w:t>
      </w:r>
      <w:r w:rsidR="00607720" w:rsidRPr="00EF2216">
        <w:t xml:space="preserve"> (CIS) (see def.) in GitHub</w:t>
      </w:r>
      <w:r w:rsidR="00A85812" w:rsidRPr="00EF2216">
        <w:t>.</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6341BF44" w:rsidR="00607720" w:rsidRDefault="00607720" w:rsidP="008943AC">
      <w:pPr>
        <w:pStyle w:val="H2bodytext"/>
      </w:pPr>
      <w:proofErr w:type="gramStart"/>
      <w:r>
        <w:t>Four types of testing, unit, integration, system, and deployment,</w:t>
      </w:r>
      <w:proofErr w:type="gramEnd"/>
      <w:r>
        <w:t xml:space="preserve"> are covered by the </w:t>
      </w:r>
      <w:r w:rsidR="005D650B">
        <w:t>FORCE</w:t>
      </w:r>
      <w:r>
        <w:t xml:space="preserve"> </w:t>
      </w:r>
      <w:r w:rsidR="0023382C">
        <w:t>software.</w:t>
      </w:r>
    </w:p>
    <w:p w14:paraId="0ECD75CE" w14:textId="61A6255E"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005D650B">
        <w:rPr>
          <w:i/>
        </w:rPr>
        <w:t>FORCE</w:t>
      </w:r>
      <w:r w:rsidRPr="00EF3324">
        <w:rPr>
          <w:i/>
        </w:rPr>
        <w:t xml:space="preserve"> core team</w:t>
      </w:r>
      <w:r>
        <w:t xml:space="preserve"> </w:t>
      </w:r>
      <w:r>
        <w:lastRenderedPageBreak/>
        <w:t xml:space="preserve">(see def.), and it is determined at that step in the process if one or more new tests needs to be created. V&amp;V activities are distributed among the </w:t>
      </w:r>
      <w:r w:rsidR="005D650B">
        <w:rPr>
          <w:i/>
          <w:iCs/>
        </w:rPr>
        <w:t>FORCE</w:t>
      </w:r>
      <w:r w:rsidRPr="0064056F">
        <w:rPr>
          <w:i/>
          <w:iCs/>
        </w:rPr>
        <w:t xml:space="preserve"> core team</w:t>
      </w:r>
      <w:r>
        <w:t>.</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roofErr w:type="gramStart"/>
      <w:r>
        <w:t>);</w:t>
      </w:r>
      <w:proofErr w:type="gramEnd"/>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roofErr w:type="gramStart"/>
      <w:r>
        <w:t>);</w:t>
      </w:r>
      <w:proofErr w:type="gramEnd"/>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F4CED62" w:rsidR="00607720" w:rsidRPr="00EF2216" w:rsidRDefault="00607720" w:rsidP="00B85836">
      <w:pPr>
        <w:pStyle w:val="H2bodytext"/>
        <w:numPr>
          <w:ilvl w:val="0"/>
          <w:numId w:val="43"/>
        </w:numPr>
        <w:rPr>
          <w:color w:val="FF0000"/>
        </w:rPr>
      </w:pPr>
      <w:r w:rsidRPr="00EF2216">
        <w:rPr>
          <w:color w:val="FF0000"/>
        </w:rPr>
        <w:t xml:space="preserve">Documentation of the tests including acceptance criteria. The documentation procedure is defined in the </w:t>
      </w:r>
      <w:r w:rsidR="0037153E" w:rsidRPr="00EF2216">
        <w:rPr>
          <w:color w:val="FF0000"/>
        </w:rPr>
        <w:t>HYBRID</w:t>
      </w:r>
      <w:r w:rsidRPr="00EF2216">
        <w:rPr>
          <w:color w:val="FF0000"/>
        </w:rPr>
        <w:t xml:space="preserve"> wiki page (</w:t>
      </w:r>
      <w:hyperlink r:id="rId15" w:history="1">
        <w:hyperlink r:id="rId16" w:history="1">
          <w:r w:rsidR="008A12D6" w:rsidRPr="00EF2216">
            <w:rPr>
              <w:rStyle w:val="Hyperlink"/>
              <w:color w:val="FF0000"/>
            </w:rPr>
            <w:t>https://github.com/idaholab/HYBRID</w:t>
          </w:r>
        </w:hyperlink>
        <w:r w:rsidR="004C4DB5" w:rsidRPr="00EF2216">
          <w:rPr>
            <w:rStyle w:val="Hyperlink"/>
            <w:color w:val="FF0000"/>
          </w:rPr>
          <w:t>/-/wikis/Developing-Regression-Tests</w:t>
        </w:r>
      </w:hyperlink>
      <w:r w:rsidRPr="00EF2216">
        <w:rPr>
          <w:color w:val="FF0000"/>
        </w:rPr>
        <w:t>)</w:t>
      </w:r>
    </w:p>
    <w:p w14:paraId="6C142B6B" w14:textId="77777777" w:rsidR="00607720" w:rsidRDefault="00607720" w:rsidP="00B85836">
      <w:pPr>
        <w:pStyle w:val="H2bodytext"/>
        <w:numPr>
          <w:ilvl w:val="0"/>
          <w:numId w:val="43"/>
        </w:numPr>
      </w:pPr>
      <w:r>
        <w:t xml:space="preserve">Software Requirements Specification or equivalent requirements </w:t>
      </w:r>
      <w:proofErr w:type="gramStart"/>
      <w:r>
        <w:t>document;</w:t>
      </w:r>
      <w:proofErr w:type="gramEnd"/>
    </w:p>
    <w:p w14:paraId="5CD29B7C" w14:textId="77777777" w:rsidR="00607720" w:rsidRDefault="00607720" w:rsidP="00B85836">
      <w:pPr>
        <w:pStyle w:val="H2bodytext"/>
        <w:numPr>
          <w:ilvl w:val="0"/>
          <w:numId w:val="43"/>
        </w:numPr>
      </w:pPr>
      <w:r>
        <w:t xml:space="preserve">Requirements Traceability </w:t>
      </w:r>
      <w:proofErr w:type="gramStart"/>
      <w:r>
        <w:t>Matrix;</w:t>
      </w:r>
      <w:proofErr w:type="gramEnd"/>
    </w:p>
    <w:p w14:paraId="16A3C861" w14:textId="77777777" w:rsidR="00607720" w:rsidRDefault="00607720" w:rsidP="00B85836">
      <w:pPr>
        <w:pStyle w:val="H2bodytext"/>
        <w:numPr>
          <w:ilvl w:val="0"/>
          <w:numId w:val="43"/>
        </w:numPr>
      </w:pPr>
      <w:r>
        <w:t xml:space="preserve">Software Design Description for guidance on testing methodologies and the operating environment (i.e., software, firmware, and hardware elements) to be used during </w:t>
      </w:r>
      <w:proofErr w:type="gramStart"/>
      <w:r>
        <w:t>testing;</w:t>
      </w:r>
      <w:proofErr w:type="gramEnd"/>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198" w:name="_Toc527118889"/>
      <w:bookmarkStart w:id="199" w:name="_Toc97540009"/>
      <w:r>
        <w:t>Master Schedule</w:t>
      </w:r>
      <w:bookmarkEnd w:id="198"/>
      <w:bookmarkEnd w:id="199"/>
    </w:p>
    <w:p w14:paraId="133E71AF" w14:textId="65B29A66" w:rsidR="00607720" w:rsidRDefault="00607720" w:rsidP="001516DA">
      <w:pPr>
        <w:pStyle w:val="H1bodytext"/>
        <w:keepNext/>
        <w:ind w:left="2160"/>
      </w:pPr>
      <w:r>
        <w:t xml:space="preserve">The V&amp;V tasks (as captured in the automated tests) are executed automatically for every change to </w:t>
      </w:r>
      <w:r w:rsidR="0056521F">
        <w:t xml:space="preserve">FORCE </w:t>
      </w:r>
      <w:r w:rsidR="006D0437">
        <w:t>software (</w:t>
      </w:r>
      <w:proofErr w:type="gramStart"/>
      <w:r w:rsidR="006D0437">
        <w:t>i.e.</w:t>
      </w:r>
      <w:proofErr w:type="gramEnd"/>
      <w:r w:rsidR="006D0437">
        <w:t xml:space="preserve"> source code)</w:t>
      </w:r>
      <w:r>
        <w:t xml:space="preserve">.  At </w:t>
      </w:r>
      <w:r>
        <w:lastRenderedPageBreak/>
        <w:t>several steps during the change commit process, automated tests are executed.</w:t>
      </w:r>
      <w:r w:rsidR="003308D4">
        <w:t xml:space="preserve"> </w:t>
      </w:r>
    </w:p>
    <w:p w14:paraId="5D9C0B0F" w14:textId="30CC511A" w:rsidR="00607720" w:rsidRDefault="00607720" w:rsidP="008943AC">
      <w:pPr>
        <w:pStyle w:val="Heading3"/>
      </w:pPr>
      <w:bookmarkStart w:id="200" w:name="_Toc527118890"/>
      <w:bookmarkStart w:id="201" w:name="_Toc97540010"/>
      <w:r>
        <w:t xml:space="preserve">Specific meaning of V&amp;V activities for </w:t>
      </w:r>
      <w:r w:rsidR="005D650B">
        <w:t>FORCE</w:t>
      </w:r>
      <w:r>
        <w:t xml:space="preserve"> software</w:t>
      </w:r>
      <w:bookmarkEnd w:id="200"/>
      <w:bookmarkEnd w:id="201"/>
    </w:p>
    <w:p w14:paraId="140BAC61" w14:textId="1B76AD22" w:rsidR="002612E0" w:rsidRPr="008943AC" w:rsidRDefault="007D7B25" w:rsidP="008943AC">
      <w:pPr>
        <w:pStyle w:val="H3bodytext"/>
      </w:pPr>
      <w:r>
        <w:t xml:space="preserve">The </w:t>
      </w:r>
      <w:r w:rsidR="0056521F">
        <w:t xml:space="preserve">FORCE </w:t>
      </w:r>
      <w:r>
        <w:t>software contains modelica models that will be, if available, compared with experimental results.</w:t>
      </w:r>
    </w:p>
    <w:p w14:paraId="1DD34DBD" w14:textId="77770A1F" w:rsidR="006539EE" w:rsidRDefault="006539EE" w:rsidP="008943AC">
      <w:pPr>
        <w:pStyle w:val="Heading2"/>
      </w:pPr>
      <w:bookmarkStart w:id="202" w:name="_Toc97540011"/>
      <w:bookmarkStart w:id="203" w:name="_Toc365305499"/>
      <w:bookmarkStart w:id="204" w:name="_Toc377364766"/>
      <w:r>
        <w:t>TYPES OF TESTS TO BE EXECUTED</w:t>
      </w:r>
      <w:bookmarkEnd w:id="202"/>
    </w:p>
    <w:p w14:paraId="0ABBCA51" w14:textId="5F861980" w:rsidR="00D44B88" w:rsidRDefault="00D44B88" w:rsidP="00D44B88">
      <w:pPr>
        <w:pStyle w:val="H1bodytext"/>
      </w:pPr>
      <w:bookmarkStart w:id="205" w:name="_Toc139107467"/>
      <w:r w:rsidRPr="00935EE0">
        <w:rPr>
          <w:color w:val="FF0000"/>
        </w:rPr>
        <w:t xml:space="preserve">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w:t>
      </w:r>
      <w:r w:rsidR="00B75CEE" w:rsidRPr="00935EE0">
        <w:rPr>
          <w:color w:val="FF0000"/>
        </w:rPr>
        <w:t>HYBRID</w:t>
      </w:r>
      <w:r w:rsidRPr="00935EE0">
        <w:rPr>
          <w:color w:val="FF0000"/>
        </w:rPr>
        <w:t xml:space="preserve"> wiki page </w:t>
      </w:r>
      <w:r w:rsidR="00B75CEE" w:rsidRPr="00935EE0">
        <w:rPr>
          <w:color w:val="FF0000"/>
        </w:rPr>
        <w:t>(</w:t>
      </w:r>
      <w:hyperlink r:id="rId17" w:history="1">
        <w:hyperlink r:id="rId18" w:history="1">
          <w:r w:rsidR="004B3C86" w:rsidRPr="00935EE0">
            <w:rPr>
              <w:rStyle w:val="Hyperlink"/>
              <w:color w:val="FF0000"/>
            </w:rPr>
            <w:t>https://github.com/idaholab/HYBRID</w:t>
          </w:r>
        </w:hyperlink>
        <w:r w:rsidR="00B75CEE" w:rsidRPr="00935EE0">
          <w:rPr>
            <w:rStyle w:val="Hyperlink"/>
            <w:color w:val="FF0000"/>
          </w:rPr>
          <w:t>/-/wikis/Developing-Regression-Tests</w:t>
        </w:r>
      </w:hyperlink>
      <w:r w:rsidR="00B75CEE" w:rsidRPr="00935EE0">
        <w:rPr>
          <w:color w:val="FF0000"/>
        </w:rPr>
        <w:t xml:space="preserve">). </w:t>
      </w:r>
      <w:r w:rsidRPr="00935EE0">
        <w:rPr>
          <w:color w:val="FF0000"/>
        </w:rPr>
        <w:t xml:space="preserve">Any test case that </w:t>
      </w:r>
      <w:proofErr w:type="gramStart"/>
      <w:r w:rsidRPr="00935EE0">
        <w:rPr>
          <w:color w:val="FF0000"/>
        </w:rPr>
        <w:t>is connected with</w:t>
      </w:r>
      <w:proofErr w:type="gramEnd"/>
      <w:r w:rsidRPr="00935EE0">
        <w:rPr>
          <w:color w:val="FF0000"/>
        </w:rPr>
        <w:t xml:space="preserve"> a requirement or modify/add a new requirement shall be tagged with the </w:t>
      </w:r>
      <w:r>
        <w:t xml:space="preserve">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proofErr w:type="spellStart"/>
      <w:r w:rsidRPr="00AE7002">
        <w:t>TextDiff</w:t>
      </w:r>
      <w:proofErr w:type="spellEnd"/>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proofErr w:type="spellStart"/>
      <w:r w:rsidRPr="00DC3270">
        <w:t>XMLDiff</w:t>
      </w:r>
      <w:proofErr w:type="spellEnd"/>
      <w:r>
        <w:t xml:space="preserve">: A test case that runs a simulation, terminates without error, and produces a previously defined </w:t>
      </w:r>
      <w:r w:rsidRPr="005E124F">
        <w:t xml:space="preserve">Extensible Markup Language </w:t>
      </w:r>
      <w:r>
        <w:t xml:space="preserve">(XML) solution </w:t>
      </w:r>
      <w:r>
        <w:lastRenderedPageBreak/>
        <w:t>within a predefined tolerance (usually to at least single precision accuracy or better).</w:t>
      </w:r>
    </w:p>
    <w:p w14:paraId="57A62F60" w14:textId="77777777" w:rsidR="00D44B88" w:rsidRDefault="00D44B88" w:rsidP="00B85836">
      <w:pPr>
        <w:pStyle w:val="H1bodytext"/>
        <w:numPr>
          <w:ilvl w:val="0"/>
          <w:numId w:val="31"/>
        </w:numPr>
      </w:pPr>
      <w:proofErr w:type="spellStart"/>
      <w:r w:rsidRPr="000278B5">
        <w:t>RAVENImageDiff</w:t>
      </w:r>
      <w:proofErr w:type="spellEnd"/>
      <w:r>
        <w:t>: A test case that runs a simulation, terminates without error, and produces a previously defined image or picture within a predefined tolerance (in terms of pixel difference).</w:t>
      </w:r>
    </w:p>
    <w:p w14:paraId="1D746466" w14:textId="0F979C94" w:rsidR="00D44B88" w:rsidRDefault="00D44B88" w:rsidP="00B85836">
      <w:pPr>
        <w:pStyle w:val="H1bodytext"/>
        <w:numPr>
          <w:ilvl w:val="0"/>
          <w:numId w:val="31"/>
        </w:numPr>
      </w:pPr>
      <w:proofErr w:type="spellStart"/>
      <w:r w:rsidRPr="009E409D">
        <w:t>RavenErrors</w:t>
      </w:r>
      <w:proofErr w:type="spellEnd"/>
      <w:r>
        <w:t>: A test case that runs and produces a specified console output or output pattern and terminates with an expected error code or message.</w:t>
      </w:r>
    </w:p>
    <w:p w14:paraId="30F1E435" w14:textId="78F46BF6" w:rsidR="00493449" w:rsidRDefault="00493449" w:rsidP="00493449">
      <w:pPr>
        <w:pStyle w:val="H1bodytext"/>
        <w:numPr>
          <w:ilvl w:val="0"/>
          <w:numId w:val="31"/>
        </w:numPr>
      </w:pPr>
      <w:proofErr w:type="spellStart"/>
      <w:r>
        <w:t>DymolaMatDiff</w:t>
      </w:r>
      <w:proofErr w:type="spellEnd"/>
      <w:r>
        <w:t xml:space="preserve">: A test case that runs a simulation, terminates without error, and produces a previously defined </w:t>
      </w:r>
      <w:r w:rsidR="003D2215">
        <w:t>“. mat</w:t>
      </w:r>
      <w:r>
        <w:t xml:space="preserve">”  solution file within a predefined tolerance (usually to at least single precision accuracy or better). </w:t>
      </w:r>
    </w:p>
    <w:p w14:paraId="153C4D76" w14:textId="4ACC888A" w:rsidR="00D44B88" w:rsidRDefault="00D44B88" w:rsidP="00EA6D72">
      <w:pPr>
        <w:pStyle w:val="H1bodytext"/>
        <w:numPr>
          <w:ilvl w:val="0"/>
          <w:numId w:val="31"/>
        </w:numPr>
      </w:pPr>
      <w:proofErr w:type="spellStart"/>
      <w:r>
        <w:t>HPCinteraction</w:t>
      </w:r>
      <w:proofErr w:type="spellEnd"/>
      <w:r>
        <w:t>: A test case that runs a simulation in a High-Performance Computing System using its native Job Scheduler and Workload manager (</w:t>
      </w:r>
      <w:proofErr w:type="gramStart"/>
      <w:r>
        <w:t>e.g.</w:t>
      </w:r>
      <w:proofErr w:type="gramEnd"/>
      <w:r>
        <w:t xml:space="preserve"> </w:t>
      </w:r>
      <w:r w:rsidRPr="00624EB0">
        <w:t>Portable Batch System</w:t>
      </w:r>
      <w:r>
        <w:t xml:space="preserve"> – PBS), terminates without error.</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w:t>
      </w:r>
      <w:proofErr w:type="gramStart"/>
      <w:r>
        <w:t>e.g.</w:t>
      </w:r>
      <w:proofErr w:type="gramEnd"/>
      <w:r>
        <w:t xml:space="preserve"> source code syntax, formats, documentation, etc.).</w:t>
      </w:r>
    </w:p>
    <w:p w14:paraId="407A9F32" w14:textId="75073960" w:rsidR="00D44B88" w:rsidRDefault="00D44B88" w:rsidP="00B85836">
      <w:pPr>
        <w:pStyle w:val="H1bodytext"/>
        <w:numPr>
          <w:ilvl w:val="0"/>
          <w:numId w:val="31"/>
        </w:numPr>
      </w:pPr>
      <w:r>
        <w:t>Code Coverage: The CIS tests that at least the 80% of the source code is tested by the test suite.</w:t>
      </w:r>
    </w:p>
    <w:p w14:paraId="313109FE" w14:textId="37E1B105" w:rsidR="00C75B03" w:rsidRDefault="00C75B03" w:rsidP="00C75B03">
      <w:pPr>
        <w:pStyle w:val="Heading2"/>
      </w:pPr>
      <w:bookmarkStart w:id="206" w:name="_Toc97540012"/>
      <w:r>
        <w:t>Test Automation</w:t>
      </w:r>
      <w:bookmarkEnd w:id="206"/>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22978FB3" w:rsidR="00C75B03" w:rsidRPr="00030515" w:rsidRDefault="00C75B03" w:rsidP="00C75B03">
      <w:pPr>
        <w:pStyle w:val="H1bodytext"/>
        <w:ind w:left="1350"/>
      </w:pPr>
      <w:proofErr w:type="gramStart"/>
      <w:r w:rsidRPr="004253FB">
        <w:t>In order to</w:t>
      </w:r>
      <w:proofErr w:type="gramEnd"/>
      <w:r w:rsidRPr="004253FB">
        <w:t xml:space="preserve"> pass acc</w:t>
      </w:r>
      <w:r>
        <w:t>eptance testing, all test cases</w:t>
      </w:r>
      <w:r w:rsidRPr="00030515">
        <w:t xml:space="preserve"> are expected to pass under the environments identified in the configuration items for </w:t>
      </w:r>
      <w:r w:rsidR="00D72368">
        <w:t>HYBRID</w:t>
      </w:r>
      <w:r>
        <w:t xml:space="preserve"> software.</w:t>
      </w:r>
    </w:p>
    <w:p w14:paraId="5B764C99" w14:textId="2A18DD43" w:rsidR="00C75B03" w:rsidRPr="00030515" w:rsidRDefault="00C75B03" w:rsidP="00C75B03">
      <w:pPr>
        <w:pStyle w:val="H1bodytext"/>
        <w:ind w:left="1350"/>
      </w:pPr>
      <w:r w:rsidRPr="00030515">
        <w:t xml:space="preserve">Use of the automated tests is integrated directly into </w:t>
      </w:r>
      <w:r w:rsidRPr="000B200C">
        <w:t>GitHub</w:t>
      </w:r>
      <w:r w:rsidRPr="00030515">
        <w:t xml:space="preserve">, and as such does not require additional training other than general familiarity with performing a pull request in </w:t>
      </w:r>
      <w:r w:rsidRPr="006A75D6">
        <w:t>GitHub</w:t>
      </w:r>
      <w:r w:rsidR="00042A00">
        <w:t>.</w:t>
      </w:r>
    </w:p>
    <w:p w14:paraId="6465813E" w14:textId="77777777" w:rsidR="00C75B03" w:rsidRPr="00157DF5" w:rsidRDefault="00C75B03" w:rsidP="00C75B03">
      <w:pPr>
        <w:pStyle w:val="H1bodytext"/>
        <w:ind w:left="1350"/>
      </w:pPr>
      <w:r w:rsidRPr="00030515">
        <w:lastRenderedPageBreak/>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07" w:name="_Ref525721596"/>
      <w:bookmarkStart w:id="208" w:name="_Toc527118895"/>
      <w:bookmarkStart w:id="209" w:name="_Toc97540013"/>
      <w:r w:rsidRPr="00277A8B">
        <w:t>APPROVAL REQUIREMENTS</w:t>
      </w:r>
      <w:bookmarkEnd w:id="205"/>
      <w:bookmarkEnd w:id="207"/>
      <w:bookmarkEnd w:id="208"/>
      <w:bookmarkEnd w:id="209"/>
    </w:p>
    <w:p w14:paraId="3D535C3F" w14:textId="2AF497F9" w:rsidR="00D44B88" w:rsidRDefault="00D44B88" w:rsidP="00D44B88">
      <w:pPr>
        <w:pStyle w:val="H1bodytext"/>
      </w:pPr>
      <w:r>
        <w:t xml:space="preserve">The </w:t>
      </w:r>
      <w:r w:rsidR="00EF2216">
        <w:t>FORCE</w:t>
      </w:r>
      <w:r>
        <w:t xml:space="preserve"> </w:t>
      </w:r>
      <w:r w:rsidR="00042A00">
        <w:t>software</w:t>
      </w:r>
      <w:r>
        <w:t xml:space="preserve"> rel</w:t>
      </w:r>
      <w:r w:rsidR="00042A00">
        <w:t>ies</w:t>
      </w:r>
      <w:r>
        <w:t xml:space="preserve">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 xml:space="preserve">Depending </w:t>
      </w:r>
      <w:proofErr w:type="gramStart"/>
      <w:r>
        <w:t>of</w:t>
      </w:r>
      <w:proofErr w:type="gramEnd"/>
      <w:r>
        <w:t xml:space="preserve"> the type of test case that is added or modified, two different approval processes are followed:</w:t>
      </w:r>
    </w:p>
    <w:p w14:paraId="1458295E" w14:textId="77777777" w:rsidR="00D44B88" w:rsidRDefault="00D44B88" w:rsidP="00D44B88">
      <w:pPr>
        <w:pStyle w:val="Heading2"/>
      </w:pPr>
      <w:bookmarkStart w:id="210" w:name="_Toc527118896"/>
      <w:bookmarkStart w:id="211" w:name="_Toc97540014"/>
      <w:bookmarkStart w:id="212" w:name="_Toc139107468"/>
      <w:r>
        <w:t>Requirement tests</w:t>
      </w:r>
      <w:bookmarkEnd w:id="210"/>
      <w:bookmarkEnd w:id="211"/>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13" w:name="_Toc527118897"/>
    </w:p>
    <w:p w14:paraId="52860CA0" w14:textId="247D3D6A" w:rsidR="00D44B88" w:rsidRDefault="00D44B88" w:rsidP="00D44B88">
      <w:pPr>
        <w:pStyle w:val="Heading2"/>
      </w:pPr>
      <w:bookmarkStart w:id="214" w:name="_Toc97540015"/>
      <w:r>
        <w:t>Other tests</w:t>
      </w:r>
      <w:bookmarkEnd w:id="213"/>
      <w:bookmarkEnd w:id="214"/>
    </w:p>
    <w:p w14:paraId="7B9F2758" w14:textId="77777777" w:rsidR="00D44B88" w:rsidRPr="009838C0" w:rsidRDefault="00D44B88" w:rsidP="00D44B88">
      <w:pPr>
        <w:pStyle w:val="H2bodytext"/>
      </w:pPr>
      <w:r>
        <w:t>This category is about to test any functionality that is not linked to any specific requirement (</w:t>
      </w:r>
      <w:proofErr w:type="gramStart"/>
      <w:r>
        <w:t>e.g.</w:t>
      </w:r>
      <w:proofErr w:type="gramEnd"/>
      <w:r>
        <w:t xml:space="preserve">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lastRenderedPageBreak/>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15" w:name="_Toc527118903"/>
      <w:bookmarkStart w:id="216" w:name="_Toc97540016"/>
      <w:bookmarkStart w:id="217" w:name="_Toc139107470"/>
      <w:bookmarkStart w:id="218" w:name="_Toc527118899"/>
      <w:bookmarkEnd w:id="212"/>
      <w:r>
        <w:t xml:space="preserve">TEST DEFINITION </w:t>
      </w:r>
      <w:r w:rsidRPr="00277A8B">
        <w:t>TASKS AND RESPONSIBILITIES</w:t>
      </w:r>
      <w:bookmarkEnd w:id="215"/>
      <w:bookmarkEnd w:id="216"/>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 xml:space="preserve">Review and approve </w:t>
            </w:r>
            <w:proofErr w:type="gramStart"/>
            <w:r w:rsidRPr="00CF0463">
              <w:rPr>
                <w:color w:val="000000" w:themeColor="text1"/>
                <w:szCs w:val="24"/>
              </w:rPr>
              <w:t>final results</w:t>
            </w:r>
            <w:proofErr w:type="gramEnd"/>
            <w:r w:rsidRPr="00CF0463">
              <w:rPr>
                <w:color w:val="000000" w:themeColor="text1"/>
                <w:szCs w:val="24"/>
              </w:rPr>
              <w:t xml:space="preserve">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19" w:name="_Toc373734106"/>
      <w:bookmarkStart w:id="220" w:name="_Toc527118904"/>
      <w:bookmarkStart w:id="221" w:name="_Ref531690556"/>
      <w:bookmarkStart w:id="222" w:name="_Toc97540017"/>
      <w:bookmarkEnd w:id="217"/>
      <w:bookmarkEnd w:id="218"/>
      <w:r>
        <w:t>V&amp;V PROCESSES</w:t>
      </w:r>
      <w:bookmarkEnd w:id="219"/>
      <w:bookmarkEnd w:id="220"/>
      <w:bookmarkEnd w:id="221"/>
      <w:bookmarkEnd w:id="222"/>
    </w:p>
    <w:p w14:paraId="2CCC44B1" w14:textId="18A7E16C" w:rsidR="006539EE" w:rsidRPr="001516DA" w:rsidRDefault="00602247" w:rsidP="00A24C52">
      <w:pPr>
        <w:pStyle w:val="H1bodytext"/>
      </w:pPr>
      <w:r>
        <w:t xml:space="preserve">The </w:t>
      </w:r>
      <w:r w:rsidRPr="00602247">
        <w:t>V&amp;V PROCESSES</w:t>
      </w:r>
      <w:r>
        <w:t xml:space="preserve"> of the </w:t>
      </w:r>
      <w:r w:rsidR="00160449">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160449">
        <w:t>FORCE</w:t>
      </w:r>
      <w:r w:rsidRPr="00F3746B">
        <w:t>)</w:t>
      </w:r>
      <w:r>
        <w:t>.</w:t>
      </w:r>
    </w:p>
    <w:p w14:paraId="1EE0B412" w14:textId="205CA930" w:rsidR="002612E0" w:rsidRDefault="002612E0" w:rsidP="0005586A">
      <w:pPr>
        <w:pStyle w:val="Heading1"/>
        <w:numPr>
          <w:ilvl w:val="0"/>
          <w:numId w:val="20"/>
        </w:numPr>
      </w:pPr>
      <w:bookmarkStart w:id="223" w:name="_Toc97540018"/>
      <w:r>
        <w:t>PROBLEM REPORTING AND CORRECTIVE ACTION</w:t>
      </w:r>
      <w:bookmarkEnd w:id="203"/>
      <w:bookmarkEnd w:id="204"/>
      <w:bookmarkEnd w:id="223"/>
    </w:p>
    <w:p w14:paraId="4A6C595F" w14:textId="08CB3566" w:rsidR="00A24C52" w:rsidRPr="001516DA" w:rsidRDefault="00A24C52" w:rsidP="00A24C52">
      <w:pPr>
        <w:pStyle w:val="H1bodytext"/>
      </w:pPr>
      <w:r>
        <w:t xml:space="preserve">The </w:t>
      </w:r>
      <w:r w:rsidRPr="00A24C52">
        <w:t>PROBLEM REPORTING AND CORRECTIVE ACTION</w:t>
      </w:r>
      <w:r>
        <w:t xml:space="preserve"> of the </w:t>
      </w:r>
      <w:r w:rsidR="00160449">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160449">
        <w:t>FORCE</w:t>
      </w:r>
      <w:r w:rsidRPr="00F3746B">
        <w:t>)</w:t>
      </w:r>
      <w:r>
        <w:t>.</w:t>
      </w:r>
    </w:p>
    <w:p w14:paraId="2B5FCB5E" w14:textId="77777777" w:rsidR="002612E0" w:rsidRPr="00F20702" w:rsidRDefault="002612E0" w:rsidP="0005586A">
      <w:pPr>
        <w:pStyle w:val="Heading1"/>
        <w:numPr>
          <w:ilvl w:val="0"/>
          <w:numId w:val="20"/>
        </w:numPr>
      </w:pPr>
      <w:bookmarkStart w:id="224" w:name="_Toc524955545"/>
      <w:bookmarkStart w:id="225" w:name="_Toc524959570"/>
      <w:bookmarkStart w:id="226" w:name="_Toc524959678"/>
      <w:bookmarkStart w:id="227" w:name="_Toc524959769"/>
      <w:bookmarkStart w:id="228" w:name="_Toc528047502"/>
      <w:bookmarkStart w:id="229" w:name="_Toc530392115"/>
      <w:bookmarkStart w:id="230" w:name="_Toc524955546"/>
      <w:bookmarkStart w:id="231" w:name="_Toc524959571"/>
      <w:bookmarkStart w:id="232" w:name="_Toc524959679"/>
      <w:bookmarkStart w:id="233" w:name="_Toc524959770"/>
      <w:bookmarkStart w:id="234" w:name="_Toc528047503"/>
      <w:bookmarkStart w:id="235" w:name="_Toc530392116"/>
      <w:bookmarkStart w:id="236" w:name="_Toc524955569"/>
      <w:bookmarkStart w:id="237" w:name="_Toc524959594"/>
      <w:bookmarkStart w:id="238" w:name="_Toc524959702"/>
      <w:bookmarkStart w:id="239" w:name="_Toc524959793"/>
      <w:bookmarkStart w:id="240" w:name="_Toc528047526"/>
      <w:bookmarkStart w:id="241" w:name="_Toc530392139"/>
      <w:bookmarkStart w:id="242" w:name="_Toc524955570"/>
      <w:bookmarkStart w:id="243" w:name="_Toc524959595"/>
      <w:bookmarkStart w:id="244" w:name="_Toc524959703"/>
      <w:bookmarkStart w:id="245" w:name="_Toc524959794"/>
      <w:bookmarkStart w:id="246" w:name="_Toc528047527"/>
      <w:bookmarkStart w:id="247" w:name="_Toc530392140"/>
      <w:bookmarkStart w:id="248" w:name="_Toc365305500"/>
      <w:bookmarkStart w:id="249" w:name="_Toc377364767"/>
      <w:bookmarkStart w:id="250" w:name="_Toc97540019"/>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lastRenderedPageBreak/>
        <w:t>TOOLS, TECHNIQUES, AND METHODOLOGIES</w:t>
      </w:r>
      <w:bookmarkEnd w:id="248"/>
      <w:bookmarkEnd w:id="249"/>
      <w:bookmarkEnd w:id="250"/>
    </w:p>
    <w:p w14:paraId="3F79A99E" w14:textId="2F495375" w:rsidR="00D95E2F" w:rsidRPr="00D95E2F" w:rsidRDefault="001A5A2B" w:rsidP="0081171A">
      <w:pPr>
        <w:pStyle w:val="H1bodytext"/>
      </w:pPr>
      <w:r>
        <w:t xml:space="preserve">The </w:t>
      </w:r>
      <w:r w:rsidRPr="001A5A2B">
        <w:t>TOOLS, TECHNIQUES, AND METHODOLOGIES</w:t>
      </w:r>
      <w:r>
        <w:t xml:space="preserve"> of the </w:t>
      </w:r>
      <w:r w:rsidR="0092664A">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92664A">
        <w:t>FORCE</w:t>
      </w:r>
      <w:r w:rsidRPr="00F3746B">
        <w:t>)</w:t>
      </w:r>
      <w:r>
        <w:t>.</w:t>
      </w:r>
    </w:p>
    <w:p w14:paraId="222D3CE4" w14:textId="77777777" w:rsidR="002612E0" w:rsidRPr="00F20702" w:rsidRDefault="002612E0" w:rsidP="0005586A">
      <w:pPr>
        <w:pStyle w:val="Heading1"/>
        <w:numPr>
          <w:ilvl w:val="0"/>
          <w:numId w:val="20"/>
        </w:numPr>
      </w:pPr>
      <w:bookmarkStart w:id="251" w:name="_Toc365305501"/>
      <w:bookmarkStart w:id="252" w:name="_Toc377364768"/>
      <w:bookmarkStart w:id="253" w:name="_Toc97540020"/>
      <w:r>
        <w:t>SUPPLIER CONTROL</w:t>
      </w:r>
      <w:bookmarkEnd w:id="251"/>
      <w:bookmarkEnd w:id="252"/>
      <w:bookmarkEnd w:id="253"/>
    </w:p>
    <w:p w14:paraId="3F1EC25C" w14:textId="6B2E05EF" w:rsidR="00B85836" w:rsidRDefault="00B85836" w:rsidP="00B85836">
      <w:pPr>
        <w:pStyle w:val="H1bodytext"/>
        <w:keepLines/>
      </w:pPr>
      <w:r w:rsidRPr="00E836CA">
        <w:t xml:space="preserve">No subcontractors/vendors activities are envisioned for </w:t>
      </w:r>
      <w:r w:rsidR="00EF1804">
        <w:t>FORCE</w:t>
      </w:r>
      <w:r w:rsidRPr="00E836CA">
        <w:t>.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254" w:name="_Toc365305502"/>
      <w:bookmarkStart w:id="255" w:name="_Toc377364769"/>
      <w:bookmarkStart w:id="256" w:name="_Ref524598446"/>
      <w:bookmarkStart w:id="257" w:name="_Ref524598681"/>
      <w:bookmarkStart w:id="258" w:name="_Ref524598713"/>
      <w:bookmarkStart w:id="259" w:name="_Ref524598723"/>
      <w:bookmarkStart w:id="260" w:name="_Toc97540021"/>
      <w:r>
        <w:t xml:space="preserve">RECORDS COLLECTION, MAINTENANCE, AND </w:t>
      </w:r>
      <w:bookmarkEnd w:id="254"/>
      <w:r w:rsidR="00D46029">
        <w:t>RETENTION</w:t>
      </w:r>
      <w:bookmarkEnd w:id="255"/>
      <w:bookmarkEnd w:id="256"/>
      <w:bookmarkEnd w:id="257"/>
      <w:bookmarkEnd w:id="258"/>
      <w:bookmarkEnd w:id="259"/>
      <w:bookmarkEnd w:id="260"/>
    </w:p>
    <w:p w14:paraId="74AFA82F" w14:textId="0217B41B" w:rsidR="002612E0" w:rsidRDefault="005F5661" w:rsidP="005F5661">
      <w:pPr>
        <w:pStyle w:val="H1bodytext"/>
      </w:pPr>
      <w:r>
        <w:t xml:space="preserve">The RECORD COLLECTION, MAINTENANCE, AND RETENTION process of the </w:t>
      </w:r>
      <w:r w:rsidR="0073146D">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73146D">
        <w:t>FORCE</w:t>
      </w:r>
      <w:r w:rsidRPr="00F3746B">
        <w:t>)</w:t>
      </w:r>
      <w:r>
        <w:t>.</w:t>
      </w:r>
    </w:p>
    <w:p w14:paraId="11D401D2" w14:textId="77777777" w:rsidR="002612E0" w:rsidRPr="00F20702" w:rsidRDefault="002612E0" w:rsidP="0005586A">
      <w:pPr>
        <w:pStyle w:val="Heading1"/>
        <w:numPr>
          <w:ilvl w:val="0"/>
          <w:numId w:val="20"/>
        </w:numPr>
      </w:pPr>
      <w:bookmarkStart w:id="261" w:name="_Toc365305503"/>
      <w:bookmarkStart w:id="262" w:name="_Toc377364770"/>
      <w:bookmarkStart w:id="263" w:name="_Toc97540022"/>
      <w:r>
        <w:t>TRAINING</w:t>
      </w:r>
      <w:bookmarkEnd w:id="261"/>
      <w:bookmarkEnd w:id="262"/>
      <w:bookmarkEnd w:id="263"/>
    </w:p>
    <w:p w14:paraId="4E7B79D6" w14:textId="697BBD80" w:rsidR="002612E0" w:rsidRPr="00470CAE" w:rsidRDefault="005F5661" w:rsidP="00470CAE">
      <w:pPr>
        <w:pStyle w:val="H1bodytext"/>
      </w:pPr>
      <w:r>
        <w:t xml:space="preserve">The TRAINING process of the </w:t>
      </w:r>
      <w:r w:rsidR="0073146D">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73146D">
        <w:t>FORCE</w:t>
      </w:r>
      <w:r w:rsidRPr="00F3746B">
        <w:t>)</w:t>
      </w:r>
      <w:r>
        <w:t>.</w:t>
      </w:r>
    </w:p>
    <w:p w14:paraId="71FDE885" w14:textId="77777777" w:rsidR="002612E0" w:rsidRPr="00F20702" w:rsidRDefault="002612E0" w:rsidP="0005586A">
      <w:pPr>
        <w:pStyle w:val="Heading1"/>
        <w:numPr>
          <w:ilvl w:val="0"/>
          <w:numId w:val="20"/>
        </w:numPr>
      </w:pPr>
      <w:bookmarkStart w:id="264" w:name="_Toc365305504"/>
      <w:bookmarkStart w:id="265" w:name="_Toc377364771"/>
      <w:bookmarkStart w:id="266" w:name="_Ref531697066"/>
      <w:bookmarkStart w:id="267" w:name="_Toc97540023"/>
      <w:r>
        <w:t>RISK MANAGEMENT</w:t>
      </w:r>
      <w:bookmarkEnd w:id="264"/>
      <w:bookmarkEnd w:id="265"/>
      <w:bookmarkEnd w:id="266"/>
      <w:bookmarkEnd w:id="267"/>
    </w:p>
    <w:p w14:paraId="7EE8FCDB" w14:textId="7ACFAEB1"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470CAE">
        <w:t xml:space="preserve">HYBRID </w:t>
      </w:r>
      <w:r w:rsidR="00F30402">
        <w:t xml:space="preserve">software </w:t>
      </w:r>
      <w:r>
        <w:t xml:space="preserve">are controlled via the rigor implemented in requirements identification, testing, </w:t>
      </w:r>
      <w:proofErr w:type="gramStart"/>
      <w:r>
        <w:t>verification</w:t>
      </w:r>
      <w:proofErr w:type="gramEnd"/>
      <w:r>
        <w:t xml:space="preserve"> and validation, and change control processes.</w:t>
      </w:r>
    </w:p>
    <w:p w14:paraId="4B394ABB" w14:textId="02D005AC" w:rsidR="00076BD6" w:rsidRDefault="00076BD6" w:rsidP="001516DA">
      <w:pPr>
        <w:pStyle w:val="Heading2"/>
      </w:pPr>
      <w:bookmarkStart w:id="268" w:name="_Toc97540024"/>
      <w:r>
        <w:t>Safety Software Determination</w:t>
      </w:r>
      <w:bookmarkEnd w:id="268"/>
    </w:p>
    <w:p w14:paraId="6FF4B46F" w14:textId="39ED0B24" w:rsidR="00076BD6" w:rsidRPr="005D650B" w:rsidRDefault="00076BD6" w:rsidP="001516DA">
      <w:pPr>
        <w:pStyle w:val="H1bodytext"/>
        <w:ind w:left="1440"/>
      </w:pPr>
      <w:r w:rsidRPr="005D650B">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239F2939" w:rsidR="00076BD6" w:rsidRPr="005D650B" w:rsidRDefault="00076BD6" w:rsidP="00EA0A63">
      <w:pPr>
        <w:pStyle w:val="H1bodytext"/>
        <w:ind w:left="1354"/>
      </w:pPr>
      <w:r w:rsidRPr="005D650B">
        <w:t xml:space="preserve">The </w:t>
      </w:r>
      <w:r w:rsidR="005D650B" w:rsidRPr="005D650B">
        <w:t>FORCE</w:t>
      </w:r>
      <w:r w:rsidR="006E515F" w:rsidRPr="005D650B">
        <w:t xml:space="preserve"> </w:t>
      </w:r>
      <w:r w:rsidR="00530D1F" w:rsidRPr="005D650B">
        <w:t xml:space="preserve">software </w:t>
      </w:r>
      <w:r w:rsidRPr="005D650B">
        <w:t xml:space="preserve">will be required to have a documented SSD. </w:t>
      </w:r>
      <w:r w:rsidR="00715F4F" w:rsidRPr="005D650B">
        <w:t xml:space="preserve"> </w:t>
      </w:r>
    </w:p>
    <w:p w14:paraId="33D43ECC" w14:textId="5257D3C8" w:rsidR="00076BD6" w:rsidRDefault="00076BD6" w:rsidP="00EA0A63">
      <w:pPr>
        <w:pStyle w:val="Heading2"/>
        <w:keepNext/>
        <w:ind w:left="1354"/>
      </w:pPr>
      <w:bookmarkStart w:id="269" w:name="_Toc97540025"/>
      <w:r>
        <w:lastRenderedPageBreak/>
        <w:t>Quality Level Determination</w:t>
      </w:r>
      <w:bookmarkEnd w:id="269"/>
    </w:p>
    <w:p w14:paraId="664ABB45" w14:textId="2ACBA83C"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266C50">
        <w:t xml:space="preserve">HYBRID </w:t>
      </w:r>
      <w:r w:rsidR="00A448C4">
        <w:t>software.</w:t>
      </w:r>
      <w:r>
        <w:t xml:space="preserve"> </w:t>
      </w:r>
      <w:r w:rsidR="0028014F">
        <w:t xml:space="preserve"> </w:t>
      </w:r>
    </w:p>
    <w:p w14:paraId="69ADC874" w14:textId="2C89AA5F" w:rsidR="00270992" w:rsidRPr="00D0116B" w:rsidRDefault="005C650A" w:rsidP="00D0116B">
      <w:pPr>
        <w:pStyle w:val="Heading1"/>
      </w:pPr>
      <w:bookmarkStart w:id="270" w:name="_Toc524959603"/>
      <w:bookmarkStart w:id="271" w:name="_Toc524959711"/>
      <w:bookmarkStart w:id="272" w:name="_Toc524959802"/>
      <w:bookmarkStart w:id="273" w:name="_Toc528047535"/>
      <w:bookmarkStart w:id="274" w:name="_Toc530392148"/>
      <w:bookmarkStart w:id="275" w:name="_Toc377364772"/>
      <w:bookmarkStart w:id="276" w:name="_Toc97540026"/>
      <w:bookmarkEnd w:id="270"/>
      <w:bookmarkEnd w:id="271"/>
      <w:bookmarkEnd w:id="272"/>
      <w:bookmarkEnd w:id="273"/>
      <w:bookmarkEnd w:id="274"/>
      <w:r>
        <w:rPr>
          <w:szCs w:val="28"/>
        </w:rPr>
        <w:t>ASSET</w:t>
      </w:r>
      <w:r w:rsidR="00270992">
        <w:rPr>
          <w:szCs w:val="28"/>
        </w:rPr>
        <w:t xml:space="preserve"> MAINTENANCE</w:t>
      </w:r>
      <w:bookmarkEnd w:id="275"/>
      <w:r w:rsidR="00D0116B">
        <w:rPr>
          <w:szCs w:val="28"/>
        </w:rPr>
        <w:t xml:space="preserve"> AND </w:t>
      </w:r>
      <w:r w:rsidR="00D0116B" w:rsidRPr="00703670">
        <w:t xml:space="preserve">MAINTENANCE </w:t>
      </w:r>
      <w:r w:rsidR="00D0116B">
        <w:t>AND</w:t>
      </w:r>
      <w:r w:rsidR="00D0116B" w:rsidRPr="00703670">
        <w:t xml:space="preserve"> OPERATIONS PLANNING</w:t>
      </w:r>
      <w:bookmarkEnd w:id="276"/>
      <w:r w:rsidR="00D0116B" w:rsidRPr="00703670">
        <w:t xml:space="preserve"> </w:t>
      </w:r>
    </w:p>
    <w:p w14:paraId="6EB1DD18" w14:textId="4D942D78" w:rsidR="00155633" w:rsidRPr="00B169CA" w:rsidRDefault="00D0116B" w:rsidP="00B169CA">
      <w:pPr>
        <w:pStyle w:val="H1bodytext"/>
      </w:pPr>
      <w:r>
        <w:t xml:space="preserve">The ASSET MAINTENANCE and </w:t>
      </w:r>
      <w:r w:rsidRPr="00D0116B">
        <w:t xml:space="preserve">MAINTENANCE AND OPERATIONS </w:t>
      </w:r>
      <w:r w:rsidR="00B169CA" w:rsidRPr="00D0116B">
        <w:t xml:space="preserve">PLANNING </w:t>
      </w:r>
      <w:r w:rsidR="00B169CA">
        <w:t>processes</w:t>
      </w:r>
      <w:r>
        <w:t xml:space="preserve"> of the </w:t>
      </w:r>
      <w:r w:rsidR="008A21CA">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8A21CA">
        <w:t>FORCE</w:t>
      </w:r>
      <w:r w:rsidRPr="00F3746B">
        <w:t>)</w:t>
      </w:r>
      <w:r>
        <w:t>.</w:t>
      </w:r>
      <w:bookmarkStart w:id="277" w:name="_Toc264638639"/>
      <w:bookmarkStart w:id="278" w:name="_Toc292864633"/>
      <w:bookmarkStart w:id="279" w:name="_Toc316989151"/>
      <w:bookmarkStart w:id="280" w:name="_Hlk531006833"/>
      <w:r w:rsidR="00B169CA">
        <w:rPr>
          <w:i/>
        </w:rPr>
        <w:t xml:space="preserve"> </w:t>
      </w:r>
    </w:p>
    <w:p w14:paraId="387BD9C1" w14:textId="4CD19344" w:rsidR="00155633" w:rsidRDefault="00155633" w:rsidP="00CB7EFD">
      <w:pPr>
        <w:pStyle w:val="Heading1"/>
      </w:pPr>
      <w:bookmarkStart w:id="281" w:name="_Toc527031419"/>
      <w:bookmarkStart w:id="282" w:name="_Toc97540027"/>
      <w:r w:rsidRPr="00263232">
        <w:t>M&amp;O Work Plan</w:t>
      </w:r>
      <w:bookmarkEnd w:id="277"/>
      <w:bookmarkEnd w:id="278"/>
      <w:bookmarkEnd w:id="279"/>
      <w:r w:rsidRPr="00263232">
        <w:t>s</w:t>
      </w:r>
      <w:bookmarkEnd w:id="281"/>
      <w:bookmarkEnd w:id="282"/>
    </w:p>
    <w:p w14:paraId="076C3E31" w14:textId="6490F90C" w:rsidR="00155633" w:rsidRPr="00B85836" w:rsidRDefault="00A9723F" w:rsidP="00A9723F">
      <w:pPr>
        <w:pStyle w:val="H1bodytext"/>
      </w:pPr>
      <w:r>
        <w:t>The M&amp;O Work Plans’</w:t>
      </w:r>
      <w:r w:rsidRPr="00D0116B">
        <w:t xml:space="preserve"> </w:t>
      </w:r>
      <w:r w:rsidR="00FC1C76">
        <w:t>process</w:t>
      </w:r>
      <w:r>
        <w:t xml:space="preserve"> of the </w:t>
      </w:r>
      <w:r w:rsidR="008A21CA">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8A21CA">
        <w:t>FORCE</w:t>
      </w:r>
      <w:r w:rsidRPr="00F3746B">
        <w:t>)</w:t>
      </w:r>
      <w:r>
        <w:t>.</w:t>
      </w:r>
      <w:r>
        <w:rPr>
          <w:i/>
        </w:rPr>
        <w:t xml:space="preserve"> </w:t>
      </w:r>
      <w:bookmarkStart w:id="283" w:name="_Toc264638644"/>
      <w:bookmarkStart w:id="284" w:name="_Toc292864635"/>
      <w:bookmarkStart w:id="285" w:name="_Toc316989152"/>
    </w:p>
    <w:p w14:paraId="5E9A9DCA" w14:textId="77777777" w:rsidR="00155633" w:rsidRDefault="00155633" w:rsidP="00155633">
      <w:pPr>
        <w:pStyle w:val="Heading1"/>
      </w:pPr>
      <w:bookmarkStart w:id="286" w:name="_Toc527031424"/>
      <w:bookmarkStart w:id="287" w:name="_Toc97540028"/>
      <w:r>
        <w:t>M&amp;O ASSESSMENT AND CONTROL</w:t>
      </w:r>
      <w:bookmarkEnd w:id="283"/>
      <w:bookmarkEnd w:id="284"/>
      <w:bookmarkEnd w:id="285"/>
      <w:bookmarkEnd w:id="286"/>
      <w:bookmarkEnd w:id="287"/>
    </w:p>
    <w:p w14:paraId="751F1CFA" w14:textId="710FEAEC" w:rsidR="00155633" w:rsidRPr="000E0121" w:rsidRDefault="00D8078C" w:rsidP="000E0121">
      <w:pPr>
        <w:pStyle w:val="H1bodytext"/>
        <w:rPr>
          <w:i/>
        </w:rPr>
      </w:pPr>
      <w:bookmarkStart w:id="288" w:name="_Toc264638645"/>
      <w:bookmarkStart w:id="289" w:name="_Toc289091478"/>
      <w:bookmarkStart w:id="290" w:name="_Toc292864636"/>
      <w:r>
        <w:t xml:space="preserve">The </w:t>
      </w:r>
      <w:r w:rsidRPr="00D8078C">
        <w:t>M&amp;O ASSESSMENT AND CONTROL</w:t>
      </w:r>
      <w:r>
        <w:t xml:space="preserve"> proces</w:t>
      </w:r>
      <w:r w:rsidR="000F642C">
        <w:t>s</w:t>
      </w:r>
      <w:r>
        <w:t xml:space="preserve"> of the </w:t>
      </w:r>
      <w:r w:rsidR="008A21CA">
        <w:t xml:space="preserve">FORCE </w:t>
      </w:r>
      <w:r>
        <w:t xml:space="preserve">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8A21CA">
        <w:t>FORCE</w:t>
      </w:r>
      <w:r w:rsidRPr="00F3746B">
        <w:t>)</w:t>
      </w:r>
      <w:r>
        <w:t>.</w:t>
      </w:r>
      <w:r>
        <w:rPr>
          <w:i/>
        </w:rPr>
        <w:t xml:space="preserve"> </w:t>
      </w:r>
      <w:bookmarkEnd w:id="288"/>
      <w:bookmarkEnd w:id="289"/>
      <w:bookmarkEnd w:id="290"/>
    </w:p>
    <w:p w14:paraId="45A7ABDD" w14:textId="77777777" w:rsidR="00155633" w:rsidRPr="00BA4C58" w:rsidRDefault="00155633" w:rsidP="00155633">
      <w:pPr>
        <w:pStyle w:val="Heading1"/>
      </w:pPr>
      <w:bookmarkStart w:id="291" w:name="_Toc527031427"/>
      <w:bookmarkStart w:id="292" w:name="_Toc97540029"/>
      <w:r w:rsidRPr="00BA4C58">
        <w:t>SUPPORTING PROCESS PLANS</w:t>
      </w:r>
      <w:bookmarkEnd w:id="291"/>
      <w:bookmarkEnd w:id="292"/>
    </w:p>
    <w:p w14:paraId="5E678301" w14:textId="51729F0E" w:rsidR="00155633" w:rsidRPr="00FC1C76" w:rsidRDefault="000E0121" w:rsidP="00FC1C76">
      <w:pPr>
        <w:pStyle w:val="H1bodytext"/>
        <w:rPr>
          <w:i/>
        </w:rPr>
      </w:pPr>
      <w:r>
        <w:t xml:space="preserve">The SUPPORTING PROCESS PLANS of the </w:t>
      </w:r>
      <w:r w:rsidR="008A21CA">
        <w:t>FORCE</w:t>
      </w:r>
      <w:r>
        <w:t xml:space="preserve"> Software fully adheres with the one spelled out in the </w:t>
      </w:r>
      <w:r w:rsidRPr="00F3746B">
        <w:rPr>
          <w:i/>
          <w:iCs/>
        </w:rPr>
        <w:t>PLN-5552, “RAVEN and RAVEN Plug-ins Software Quality Assurance and Maintenance and Operations Plan”</w:t>
      </w:r>
      <w:r>
        <w:rPr>
          <w:i/>
          <w:iCs/>
        </w:rPr>
        <w:t xml:space="preserve"> </w:t>
      </w:r>
      <w:r w:rsidRPr="00F3746B">
        <w:t xml:space="preserve">(replacing the word RAVEN with </w:t>
      </w:r>
      <w:r w:rsidR="008A21CA">
        <w:t>FORCE</w:t>
      </w:r>
      <w:r w:rsidRPr="00F3746B">
        <w:t>)</w:t>
      </w:r>
      <w:r>
        <w:t>.</w:t>
      </w:r>
      <w:r>
        <w:rPr>
          <w:i/>
        </w:rPr>
        <w:t xml:space="preserve"> </w:t>
      </w:r>
      <w:bookmarkEnd w:id="280"/>
    </w:p>
    <w:sectPr w:rsidR="00155633" w:rsidRPr="00FC1C76" w:rsidSect="00BF2C05">
      <w:headerReference w:type="default" r:id="rId19"/>
      <w:footerReference w:type="default" r:id="rId20"/>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2BB2" w14:textId="77777777" w:rsidR="00E41C78" w:rsidRDefault="00E41C78">
      <w:r>
        <w:separator/>
      </w:r>
    </w:p>
  </w:endnote>
  <w:endnote w:type="continuationSeparator" w:id="0">
    <w:p w14:paraId="4C291B28" w14:textId="77777777" w:rsidR="00E41C78" w:rsidRDefault="00E4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2433E" w14:textId="77777777" w:rsidR="00347F5E" w:rsidRDefault="00347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A7D6" w14:textId="77777777" w:rsidR="00347F5E" w:rsidRPr="00AC205B" w:rsidRDefault="00347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F2BE" w14:textId="77777777" w:rsidR="00E41C78" w:rsidRDefault="00E41C78">
      <w:pPr>
        <w:pStyle w:val="Spacer"/>
      </w:pPr>
      <w:r>
        <w:separator/>
      </w:r>
    </w:p>
  </w:footnote>
  <w:footnote w:type="continuationSeparator" w:id="0">
    <w:p w14:paraId="22A7D6EA" w14:textId="77777777" w:rsidR="00E41C78" w:rsidRDefault="00E41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6AB2" w14:textId="77777777" w:rsidR="00347F5E" w:rsidRDefault="00347F5E"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347F5E" w:rsidRDefault="00347F5E"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" filled="f" stroked="f">
              <v:textbox inset="0,0,0,0">
                <w:txbxContent>
                  <w:p w14:paraId="74DA7753" w14:textId="77777777" w:rsidR="00347F5E" w:rsidRDefault="00347F5E"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2" name="Picture 2"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2CA8" w14:textId="77777777" w:rsidR="00347F5E" w:rsidRDefault="00347F5E"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347F5E" w14:paraId="50DF6260" w14:textId="77777777">
      <w:trPr>
        <w:cantSplit/>
      </w:trPr>
      <w:tc>
        <w:tcPr>
          <w:tcW w:w="1080" w:type="dxa"/>
          <w:tcBorders>
            <w:top w:val="nil"/>
            <w:left w:val="nil"/>
            <w:bottom w:val="nil"/>
            <w:right w:val="nil"/>
          </w:tcBorders>
        </w:tcPr>
        <w:p w14:paraId="7F8409EA" w14:textId="77777777" w:rsidR="00347F5E" w:rsidRPr="001B2767" w:rsidRDefault="00347F5E" w:rsidP="00EF4EAC">
          <w:pPr>
            <w:pStyle w:val="header--10ptTNRItalic"/>
            <w:rPr>
              <w:b/>
              <w:i w:val="0"/>
            </w:rPr>
          </w:pPr>
        </w:p>
      </w:tc>
      <w:tc>
        <w:tcPr>
          <w:tcW w:w="4770" w:type="dxa"/>
          <w:tcBorders>
            <w:top w:val="nil"/>
            <w:left w:val="nil"/>
            <w:bottom w:val="nil"/>
            <w:right w:val="nil"/>
          </w:tcBorders>
        </w:tcPr>
        <w:p w14:paraId="077D5551" w14:textId="77777777" w:rsidR="00347F5E" w:rsidRPr="001B2767" w:rsidRDefault="00347F5E" w:rsidP="00EF4EAC">
          <w:pPr>
            <w:pStyle w:val="header--10ptTNRItalic"/>
            <w:rPr>
              <w:b/>
              <w:i w:val="0"/>
            </w:rPr>
          </w:pPr>
        </w:p>
      </w:tc>
      <w:tc>
        <w:tcPr>
          <w:tcW w:w="1530" w:type="dxa"/>
          <w:tcBorders>
            <w:top w:val="nil"/>
            <w:left w:val="nil"/>
            <w:bottom w:val="nil"/>
            <w:right w:val="nil"/>
          </w:tcBorders>
        </w:tcPr>
        <w:p w14:paraId="6E3EA8EA" w14:textId="77777777" w:rsidR="00347F5E" w:rsidRPr="001B2767" w:rsidRDefault="00347F5E"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347F5E" w:rsidRDefault="00347F5E" w:rsidP="00EF4EAC">
          <w:pPr>
            <w:pStyle w:val="header--10ptTNRItalic"/>
          </w:pPr>
        </w:p>
      </w:tc>
      <w:tc>
        <w:tcPr>
          <w:tcW w:w="2070" w:type="dxa"/>
          <w:gridSpan w:val="2"/>
          <w:tcBorders>
            <w:top w:val="nil"/>
            <w:left w:val="nil"/>
            <w:bottom w:val="nil"/>
            <w:right w:val="nil"/>
          </w:tcBorders>
        </w:tcPr>
        <w:p w14:paraId="442EC243" w14:textId="77777777" w:rsidR="00347F5E" w:rsidRPr="00073C7C" w:rsidRDefault="00347F5E" w:rsidP="001D612C">
          <w:pPr>
            <w:pStyle w:val="header--8ptTNR"/>
            <w:jc w:val="right"/>
            <w:rPr>
              <w:sz w:val="12"/>
              <w:szCs w:val="12"/>
            </w:rPr>
          </w:pPr>
          <w:r>
            <w:rPr>
              <w:sz w:val="12"/>
              <w:szCs w:val="12"/>
            </w:rPr>
            <w:t>Form 412.09 (Rev. 10)</w:t>
          </w:r>
        </w:p>
      </w:tc>
    </w:tr>
    <w:tr w:rsidR="00347F5E" w14:paraId="109B8343" w14:textId="77777777">
      <w:trPr>
        <w:cantSplit/>
      </w:trPr>
      <w:tc>
        <w:tcPr>
          <w:tcW w:w="1080" w:type="dxa"/>
          <w:tcBorders>
            <w:top w:val="nil"/>
            <w:left w:val="nil"/>
            <w:bottom w:val="nil"/>
            <w:right w:val="nil"/>
          </w:tcBorders>
        </w:tcPr>
        <w:p w14:paraId="24CDD524" w14:textId="77777777" w:rsidR="00347F5E" w:rsidRPr="001B2767" w:rsidRDefault="00347F5E" w:rsidP="00EF4EAC">
          <w:pPr>
            <w:pStyle w:val="header--10ptTNRItalic"/>
            <w:rPr>
              <w:b/>
              <w:i w:val="0"/>
            </w:rPr>
          </w:pPr>
        </w:p>
      </w:tc>
      <w:tc>
        <w:tcPr>
          <w:tcW w:w="4770" w:type="dxa"/>
          <w:tcBorders>
            <w:top w:val="nil"/>
            <w:left w:val="nil"/>
            <w:bottom w:val="single" w:sz="4" w:space="0" w:color="auto"/>
            <w:right w:val="nil"/>
          </w:tcBorders>
        </w:tcPr>
        <w:p w14:paraId="07769EDF" w14:textId="77777777" w:rsidR="00347F5E" w:rsidRPr="001B2767" w:rsidRDefault="00347F5E"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347F5E" w:rsidRPr="001B2767" w:rsidRDefault="00347F5E"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347F5E" w:rsidRDefault="00347F5E" w:rsidP="00EF4EAC">
          <w:pPr>
            <w:pStyle w:val="header--10ptTNRItalic"/>
          </w:pPr>
        </w:p>
      </w:tc>
      <w:tc>
        <w:tcPr>
          <w:tcW w:w="2070" w:type="dxa"/>
          <w:gridSpan w:val="2"/>
          <w:tcBorders>
            <w:top w:val="nil"/>
            <w:left w:val="nil"/>
            <w:bottom w:val="nil"/>
            <w:right w:val="nil"/>
          </w:tcBorders>
        </w:tcPr>
        <w:p w14:paraId="4CF2906D" w14:textId="77777777" w:rsidR="00347F5E" w:rsidRPr="00073C7C" w:rsidRDefault="00347F5E" w:rsidP="00EF4EAC">
          <w:pPr>
            <w:pStyle w:val="header--8ptTNR"/>
            <w:jc w:val="right"/>
            <w:rPr>
              <w:sz w:val="12"/>
              <w:szCs w:val="12"/>
            </w:rPr>
          </w:pPr>
        </w:p>
      </w:tc>
    </w:tr>
    <w:tr w:rsidR="00347F5E" w14:paraId="4F24A4AC" w14:textId="77777777">
      <w:trPr>
        <w:gridAfter w:val="1"/>
        <w:wAfter w:w="1080" w:type="dxa"/>
        <w:cantSplit/>
        <w:trHeight w:val="278"/>
      </w:trPr>
      <w:tc>
        <w:tcPr>
          <w:tcW w:w="1080" w:type="dxa"/>
          <w:tcBorders>
            <w:top w:val="nil"/>
            <w:left w:val="nil"/>
            <w:bottom w:val="nil"/>
          </w:tcBorders>
        </w:tcPr>
        <w:p w14:paraId="390756C4" w14:textId="77777777" w:rsidR="00347F5E" w:rsidRDefault="00347F5E" w:rsidP="00EF4EAC">
          <w:pPr>
            <w:pStyle w:val="header--12ptTNRBcenter"/>
            <w:rPr>
              <w:szCs w:val="22"/>
            </w:rPr>
          </w:pPr>
        </w:p>
      </w:tc>
      <w:tc>
        <w:tcPr>
          <w:tcW w:w="4770" w:type="dxa"/>
          <w:vMerge w:val="restart"/>
          <w:tcBorders>
            <w:top w:val="single" w:sz="4" w:space="0" w:color="auto"/>
          </w:tcBorders>
          <w:vAlign w:val="center"/>
        </w:tcPr>
        <w:p w14:paraId="6998643C" w14:textId="69472A33" w:rsidR="00347F5E" w:rsidRDefault="0092063F" w:rsidP="00CB78DE">
          <w:pPr>
            <w:pStyle w:val="header--12ptTNRBcenter"/>
            <w:rPr>
              <w:szCs w:val="22"/>
            </w:rPr>
          </w:pPr>
          <w:r>
            <w:rPr>
              <w:szCs w:val="22"/>
            </w:rPr>
            <w:t xml:space="preserve">FORCE </w:t>
          </w:r>
          <w:r w:rsidR="00347F5E">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347F5E" w:rsidRDefault="00347F5E" w:rsidP="00EF4EAC">
          <w:pPr>
            <w:pStyle w:val="header--12ptTNR"/>
            <w:spacing w:after="40"/>
            <w:rPr>
              <w:sz w:val="22"/>
              <w:szCs w:val="22"/>
            </w:rPr>
          </w:pPr>
          <w:r>
            <w:rPr>
              <w:sz w:val="22"/>
              <w:szCs w:val="22"/>
            </w:rPr>
            <w:t>Identifier:</w:t>
          </w:r>
        </w:p>
        <w:p w14:paraId="379850F4" w14:textId="77777777" w:rsidR="00347F5E" w:rsidRDefault="00347F5E" w:rsidP="00EF4EAC">
          <w:pPr>
            <w:pStyle w:val="header--12ptTNR"/>
            <w:spacing w:after="40"/>
            <w:rPr>
              <w:sz w:val="22"/>
              <w:szCs w:val="22"/>
            </w:rPr>
          </w:pPr>
          <w:r>
            <w:rPr>
              <w:sz w:val="22"/>
              <w:szCs w:val="22"/>
            </w:rPr>
            <w:t>Revision:</w:t>
          </w:r>
        </w:p>
        <w:p w14:paraId="696683EB" w14:textId="77777777" w:rsidR="00347F5E" w:rsidRDefault="00347F5E"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5ED36914" w:rsidR="00347F5E" w:rsidRDefault="00347F5E" w:rsidP="005A52CD">
          <w:pPr>
            <w:pStyle w:val="header--12ptTNR"/>
            <w:rPr>
              <w:bCs/>
              <w:sz w:val="22"/>
              <w:szCs w:val="22"/>
            </w:rPr>
          </w:pPr>
          <w:r>
            <w:rPr>
              <w:bCs/>
              <w:sz w:val="22"/>
              <w:szCs w:val="22"/>
            </w:rPr>
            <w:t>PLN-</w:t>
          </w:r>
          <w:r w:rsidR="00653132">
            <w:rPr>
              <w:bCs/>
              <w:sz w:val="22"/>
              <w:szCs w:val="22"/>
            </w:rPr>
            <w:t>6552</w:t>
          </w:r>
        </w:p>
      </w:tc>
    </w:tr>
    <w:tr w:rsidR="00347F5E" w14:paraId="015B4AD0" w14:textId="77777777">
      <w:trPr>
        <w:gridAfter w:val="1"/>
        <w:wAfter w:w="1080" w:type="dxa"/>
        <w:cantSplit/>
        <w:trHeight w:val="277"/>
      </w:trPr>
      <w:tc>
        <w:tcPr>
          <w:tcW w:w="1080" w:type="dxa"/>
          <w:tcBorders>
            <w:top w:val="nil"/>
            <w:left w:val="nil"/>
            <w:bottom w:val="nil"/>
          </w:tcBorders>
        </w:tcPr>
        <w:p w14:paraId="4BCE318D" w14:textId="77777777" w:rsidR="00347F5E" w:rsidRDefault="00347F5E" w:rsidP="00EF4EAC">
          <w:pPr>
            <w:pStyle w:val="header--12ptTNRBcenter"/>
            <w:rPr>
              <w:szCs w:val="22"/>
            </w:rPr>
          </w:pPr>
        </w:p>
      </w:tc>
      <w:tc>
        <w:tcPr>
          <w:tcW w:w="4770" w:type="dxa"/>
          <w:vMerge/>
          <w:vAlign w:val="center"/>
        </w:tcPr>
        <w:p w14:paraId="404FCA9C" w14:textId="77777777" w:rsidR="00347F5E" w:rsidRDefault="00347F5E" w:rsidP="00EF4EAC">
          <w:pPr>
            <w:pStyle w:val="header--12ptTNRBcenter"/>
            <w:rPr>
              <w:szCs w:val="22"/>
            </w:rPr>
          </w:pPr>
        </w:p>
      </w:tc>
      <w:tc>
        <w:tcPr>
          <w:tcW w:w="1530" w:type="dxa"/>
          <w:vMerge/>
          <w:tcBorders>
            <w:right w:val="single" w:sz="6" w:space="0" w:color="FFFFFF"/>
          </w:tcBorders>
        </w:tcPr>
        <w:p w14:paraId="501C9B16" w14:textId="77777777" w:rsidR="00347F5E" w:rsidRDefault="00347F5E"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347F5E" w:rsidRDefault="00347F5E" w:rsidP="00EF4EAC">
          <w:pPr>
            <w:pStyle w:val="header--12ptTNR"/>
            <w:rPr>
              <w:sz w:val="22"/>
              <w:szCs w:val="22"/>
            </w:rPr>
          </w:pPr>
          <w:r>
            <w:rPr>
              <w:sz w:val="22"/>
              <w:szCs w:val="22"/>
            </w:rPr>
            <w:t>0</w:t>
          </w:r>
        </w:p>
      </w:tc>
    </w:tr>
    <w:tr w:rsidR="00347F5E" w14:paraId="56316EFE" w14:textId="77777777">
      <w:trPr>
        <w:gridAfter w:val="1"/>
        <w:wAfter w:w="1080" w:type="dxa"/>
        <w:cantSplit/>
        <w:trHeight w:val="277"/>
      </w:trPr>
      <w:tc>
        <w:tcPr>
          <w:tcW w:w="1080" w:type="dxa"/>
          <w:tcBorders>
            <w:top w:val="nil"/>
            <w:left w:val="nil"/>
            <w:bottom w:val="nil"/>
          </w:tcBorders>
        </w:tcPr>
        <w:p w14:paraId="2651AE75" w14:textId="77777777" w:rsidR="00347F5E" w:rsidRDefault="00347F5E" w:rsidP="00EF4EAC">
          <w:pPr>
            <w:pStyle w:val="header--12ptTNRBcenter"/>
            <w:rPr>
              <w:szCs w:val="22"/>
            </w:rPr>
          </w:pPr>
        </w:p>
      </w:tc>
      <w:tc>
        <w:tcPr>
          <w:tcW w:w="4770" w:type="dxa"/>
          <w:vMerge/>
          <w:vAlign w:val="center"/>
        </w:tcPr>
        <w:p w14:paraId="269E8E61" w14:textId="77777777" w:rsidR="00347F5E" w:rsidRDefault="00347F5E" w:rsidP="00EF4EAC">
          <w:pPr>
            <w:pStyle w:val="header--12ptTNRBcenter"/>
            <w:rPr>
              <w:szCs w:val="22"/>
            </w:rPr>
          </w:pPr>
        </w:p>
      </w:tc>
      <w:tc>
        <w:tcPr>
          <w:tcW w:w="1530" w:type="dxa"/>
          <w:vMerge/>
          <w:tcBorders>
            <w:right w:val="single" w:sz="6" w:space="0" w:color="FFFFFF"/>
          </w:tcBorders>
        </w:tcPr>
        <w:p w14:paraId="2BC8F658" w14:textId="77777777" w:rsidR="00347F5E" w:rsidRDefault="00347F5E"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443B51C8" w:rsidR="00347F5E" w:rsidRDefault="00653132" w:rsidP="005652C0">
          <w:pPr>
            <w:pStyle w:val="header--12ptTNR"/>
            <w:rPr>
              <w:sz w:val="22"/>
              <w:szCs w:val="22"/>
            </w:rPr>
          </w:pPr>
          <w:r>
            <w:rPr>
              <w:sz w:val="22"/>
              <w:szCs w:val="22"/>
            </w:rPr>
            <w:t>02/24/2022</w:t>
          </w:r>
        </w:p>
        <w:p w14:paraId="1765C892" w14:textId="77777777" w:rsidR="00347F5E" w:rsidRDefault="00347F5E" w:rsidP="005652C0">
          <w:pPr>
            <w:pStyle w:val="header--12ptTNR"/>
            <w:rPr>
              <w:sz w:val="22"/>
              <w:szCs w:val="22"/>
            </w:rPr>
          </w:pPr>
        </w:p>
      </w:tc>
      <w:tc>
        <w:tcPr>
          <w:tcW w:w="1620" w:type="dxa"/>
          <w:gridSpan w:val="2"/>
          <w:tcBorders>
            <w:top w:val="nil"/>
            <w:left w:val="single" w:sz="6" w:space="0" w:color="FFFFFF"/>
          </w:tcBorders>
        </w:tcPr>
        <w:p w14:paraId="36CC49A1" w14:textId="1EE4C196" w:rsidR="00347F5E" w:rsidRDefault="00347F5E"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26</w:t>
          </w:r>
        </w:p>
      </w:tc>
    </w:tr>
  </w:tbl>
  <w:p w14:paraId="417BE761" w14:textId="77777777" w:rsidR="00347F5E" w:rsidRDefault="00347F5E" w:rsidP="00EF4EAC">
    <w:pPr>
      <w:pStyle w:val="Spacer"/>
      <w:rPr>
        <w:sz w:val="2"/>
      </w:rPr>
    </w:pPr>
  </w:p>
  <w:p w14:paraId="49685DAA" w14:textId="77777777" w:rsidR="00347F5E" w:rsidRDefault="00347F5E"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250"/>
    <w:rsid w:val="00007DF7"/>
    <w:rsid w:val="00007E3F"/>
    <w:rsid w:val="00011588"/>
    <w:rsid w:val="0001305E"/>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2A00"/>
    <w:rsid w:val="0004333C"/>
    <w:rsid w:val="00043FC1"/>
    <w:rsid w:val="000441DE"/>
    <w:rsid w:val="00047406"/>
    <w:rsid w:val="000508E6"/>
    <w:rsid w:val="00052420"/>
    <w:rsid w:val="00054755"/>
    <w:rsid w:val="0005586A"/>
    <w:rsid w:val="00057071"/>
    <w:rsid w:val="00057B31"/>
    <w:rsid w:val="000606E3"/>
    <w:rsid w:val="00060801"/>
    <w:rsid w:val="00061B3B"/>
    <w:rsid w:val="0006535B"/>
    <w:rsid w:val="00070BFD"/>
    <w:rsid w:val="000724AC"/>
    <w:rsid w:val="00072636"/>
    <w:rsid w:val="00072EA5"/>
    <w:rsid w:val="000733B0"/>
    <w:rsid w:val="00076BD6"/>
    <w:rsid w:val="00077F8C"/>
    <w:rsid w:val="00080C0C"/>
    <w:rsid w:val="00081483"/>
    <w:rsid w:val="00081986"/>
    <w:rsid w:val="00082AF2"/>
    <w:rsid w:val="000844DE"/>
    <w:rsid w:val="00085A3D"/>
    <w:rsid w:val="000863DF"/>
    <w:rsid w:val="00090AB3"/>
    <w:rsid w:val="000910C8"/>
    <w:rsid w:val="000918C2"/>
    <w:rsid w:val="000930D3"/>
    <w:rsid w:val="0009458B"/>
    <w:rsid w:val="0009502A"/>
    <w:rsid w:val="00096DF6"/>
    <w:rsid w:val="000979E8"/>
    <w:rsid w:val="000A138B"/>
    <w:rsid w:val="000A41F6"/>
    <w:rsid w:val="000A6A74"/>
    <w:rsid w:val="000A7F35"/>
    <w:rsid w:val="000B69B5"/>
    <w:rsid w:val="000B7428"/>
    <w:rsid w:val="000C1BAA"/>
    <w:rsid w:val="000C442E"/>
    <w:rsid w:val="000C7F4A"/>
    <w:rsid w:val="000D7D3D"/>
    <w:rsid w:val="000E0121"/>
    <w:rsid w:val="000E6BF8"/>
    <w:rsid w:val="000F110C"/>
    <w:rsid w:val="000F4604"/>
    <w:rsid w:val="000F642C"/>
    <w:rsid w:val="000F7AB1"/>
    <w:rsid w:val="00100A1A"/>
    <w:rsid w:val="0010158B"/>
    <w:rsid w:val="00107CE2"/>
    <w:rsid w:val="001105A6"/>
    <w:rsid w:val="00117341"/>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C6F"/>
    <w:rsid w:val="00157DF5"/>
    <w:rsid w:val="0016013F"/>
    <w:rsid w:val="00160449"/>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1948"/>
    <w:rsid w:val="001A41CE"/>
    <w:rsid w:val="001A5A2B"/>
    <w:rsid w:val="001A6AA2"/>
    <w:rsid w:val="001A77AF"/>
    <w:rsid w:val="001B022D"/>
    <w:rsid w:val="001B5E9A"/>
    <w:rsid w:val="001C2BFC"/>
    <w:rsid w:val="001C2CEC"/>
    <w:rsid w:val="001D1FB1"/>
    <w:rsid w:val="001D424D"/>
    <w:rsid w:val="001D4E82"/>
    <w:rsid w:val="001D56B1"/>
    <w:rsid w:val="001D60C2"/>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382C"/>
    <w:rsid w:val="00233B88"/>
    <w:rsid w:val="002349CA"/>
    <w:rsid w:val="00240426"/>
    <w:rsid w:val="00241605"/>
    <w:rsid w:val="002430F3"/>
    <w:rsid w:val="00245262"/>
    <w:rsid w:val="00247476"/>
    <w:rsid w:val="00247720"/>
    <w:rsid w:val="00250BF2"/>
    <w:rsid w:val="00252499"/>
    <w:rsid w:val="00255D98"/>
    <w:rsid w:val="00260CDC"/>
    <w:rsid w:val="002612E0"/>
    <w:rsid w:val="00266C50"/>
    <w:rsid w:val="0027027F"/>
    <w:rsid w:val="00270992"/>
    <w:rsid w:val="00270C2B"/>
    <w:rsid w:val="00275F72"/>
    <w:rsid w:val="00276CA4"/>
    <w:rsid w:val="0028014F"/>
    <w:rsid w:val="00280844"/>
    <w:rsid w:val="00280B68"/>
    <w:rsid w:val="00282741"/>
    <w:rsid w:val="00282767"/>
    <w:rsid w:val="002832A1"/>
    <w:rsid w:val="002858B2"/>
    <w:rsid w:val="0029062E"/>
    <w:rsid w:val="00290C64"/>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C43A3"/>
    <w:rsid w:val="002D23ED"/>
    <w:rsid w:val="002D5661"/>
    <w:rsid w:val="002D6204"/>
    <w:rsid w:val="002E1D86"/>
    <w:rsid w:val="002E650B"/>
    <w:rsid w:val="002E67B8"/>
    <w:rsid w:val="002F00D2"/>
    <w:rsid w:val="002F0279"/>
    <w:rsid w:val="002F2C67"/>
    <w:rsid w:val="002F33B3"/>
    <w:rsid w:val="002F388B"/>
    <w:rsid w:val="002F4C7C"/>
    <w:rsid w:val="002F56E7"/>
    <w:rsid w:val="00300476"/>
    <w:rsid w:val="00306A88"/>
    <w:rsid w:val="003077CE"/>
    <w:rsid w:val="003114E6"/>
    <w:rsid w:val="0031415C"/>
    <w:rsid w:val="00316FC8"/>
    <w:rsid w:val="003172D4"/>
    <w:rsid w:val="003176FC"/>
    <w:rsid w:val="0032354D"/>
    <w:rsid w:val="00324A35"/>
    <w:rsid w:val="00325B6A"/>
    <w:rsid w:val="00325E31"/>
    <w:rsid w:val="003308D4"/>
    <w:rsid w:val="00330A07"/>
    <w:rsid w:val="00336C01"/>
    <w:rsid w:val="00336EA7"/>
    <w:rsid w:val="00340B2C"/>
    <w:rsid w:val="00340BC8"/>
    <w:rsid w:val="00341451"/>
    <w:rsid w:val="00343567"/>
    <w:rsid w:val="0034374B"/>
    <w:rsid w:val="003452AB"/>
    <w:rsid w:val="0034626E"/>
    <w:rsid w:val="00347F5E"/>
    <w:rsid w:val="00351928"/>
    <w:rsid w:val="00352BAC"/>
    <w:rsid w:val="00352FF6"/>
    <w:rsid w:val="0036079E"/>
    <w:rsid w:val="0036095F"/>
    <w:rsid w:val="003650C8"/>
    <w:rsid w:val="00366AB5"/>
    <w:rsid w:val="0036787E"/>
    <w:rsid w:val="00371024"/>
    <w:rsid w:val="003710C9"/>
    <w:rsid w:val="0037153E"/>
    <w:rsid w:val="0037172D"/>
    <w:rsid w:val="00373018"/>
    <w:rsid w:val="003730D8"/>
    <w:rsid w:val="0037463A"/>
    <w:rsid w:val="003768D8"/>
    <w:rsid w:val="00383C76"/>
    <w:rsid w:val="00384ABA"/>
    <w:rsid w:val="00387FA6"/>
    <w:rsid w:val="003909B3"/>
    <w:rsid w:val="00396934"/>
    <w:rsid w:val="003A0337"/>
    <w:rsid w:val="003A0765"/>
    <w:rsid w:val="003A5765"/>
    <w:rsid w:val="003A58A9"/>
    <w:rsid w:val="003A5DD2"/>
    <w:rsid w:val="003B0FF5"/>
    <w:rsid w:val="003B2139"/>
    <w:rsid w:val="003B21FF"/>
    <w:rsid w:val="003B313F"/>
    <w:rsid w:val="003B3D9B"/>
    <w:rsid w:val="003B6509"/>
    <w:rsid w:val="003C2F20"/>
    <w:rsid w:val="003C645A"/>
    <w:rsid w:val="003C6C15"/>
    <w:rsid w:val="003D2215"/>
    <w:rsid w:val="003D2594"/>
    <w:rsid w:val="003D2692"/>
    <w:rsid w:val="003D2E1D"/>
    <w:rsid w:val="003D3D90"/>
    <w:rsid w:val="003D62C3"/>
    <w:rsid w:val="003E1A1C"/>
    <w:rsid w:val="003E1A3D"/>
    <w:rsid w:val="003E24A6"/>
    <w:rsid w:val="003E6EE2"/>
    <w:rsid w:val="003E7F8C"/>
    <w:rsid w:val="003F02C8"/>
    <w:rsid w:val="003F031F"/>
    <w:rsid w:val="003F0390"/>
    <w:rsid w:val="003F1020"/>
    <w:rsid w:val="003F30E7"/>
    <w:rsid w:val="003F5EC1"/>
    <w:rsid w:val="003F7889"/>
    <w:rsid w:val="003F7F8C"/>
    <w:rsid w:val="00402286"/>
    <w:rsid w:val="00403454"/>
    <w:rsid w:val="00411308"/>
    <w:rsid w:val="004113E5"/>
    <w:rsid w:val="004124E8"/>
    <w:rsid w:val="00412A2E"/>
    <w:rsid w:val="00413973"/>
    <w:rsid w:val="00413CB4"/>
    <w:rsid w:val="0042272E"/>
    <w:rsid w:val="0042332A"/>
    <w:rsid w:val="00424F4C"/>
    <w:rsid w:val="004272A1"/>
    <w:rsid w:val="00430691"/>
    <w:rsid w:val="00444EEC"/>
    <w:rsid w:val="004479FB"/>
    <w:rsid w:val="0045171E"/>
    <w:rsid w:val="0045262A"/>
    <w:rsid w:val="00460E7E"/>
    <w:rsid w:val="00464CD2"/>
    <w:rsid w:val="0046735D"/>
    <w:rsid w:val="00470CAE"/>
    <w:rsid w:val="00472557"/>
    <w:rsid w:val="004725D0"/>
    <w:rsid w:val="00474C2F"/>
    <w:rsid w:val="00474F85"/>
    <w:rsid w:val="00475056"/>
    <w:rsid w:val="00480FF9"/>
    <w:rsid w:val="004836FE"/>
    <w:rsid w:val="00492AB3"/>
    <w:rsid w:val="00493449"/>
    <w:rsid w:val="0049382D"/>
    <w:rsid w:val="00494165"/>
    <w:rsid w:val="00496683"/>
    <w:rsid w:val="004A2499"/>
    <w:rsid w:val="004A2A07"/>
    <w:rsid w:val="004A312D"/>
    <w:rsid w:val="004A4CDC"/>
    <w:rsid w:val="004B186C"/>
    <w:rsid w:val="004B3C86"/>
    <w:rsid w:val="004B76E4"/>
    <w:rsid w:val="004C3EF3"/>
    <w:rsid w:val="004C4DB5"/>
    <w:rsid w:val="004C5405"/>
    <w:rsid w:val="004C5C81"/>
    <w:rsid w:val="004C5E4E"/>
    <w:rsid w:val="004C6524"/>
    <w:rsid w:val="004C6C24"/>
    <w:rsid w:val="004C739D"/>
    <w:rsid w:val="004D1B25"/>
    <w:rsid w:val="004D5598"/>
    <w:rsid w:val="004E44FD"/>
    <w:rsid w:val="004E7F27"/>
    <w:rsid w:val="004F0939"/>
    <w:rsid w:val="004F3AB5"/>
    <w:rsid w:val="004F4184"/>
    <w:rsid w:val="005004C8"/>
    <w:rsid w:val="00500A0C"/>
    <w:rsid w:val="005017F5"/>
    <w:rsid w:val="00506F28"/>
    <w:rsid w:val="005103C8"/>
    <w:rsid w:val="005118C8"/>
    <w:rsid w:val="00511A98"/>
    <w:rsid w:val="00513C43"/>
    <w:rsid w:val="00521311"/>
    <w:rsid w:val="005216E4"/>
    <w:rsid w:val="00530D1F"/>
    <w:rsid w:val="005322DD"/>
    <w:rsid w:val="00536041"/>
    <w:rsid w:val="00537811"/>
    <w:rsid w:val="00540030"/>
    <w:rsid w:val="00541CD9"/>
    <w:rsid w:val="005427A1"/>
    <w:rsid w:val="00543969"/>
    <w:rsid w:val="00543FAE"/>
    <w:rsid w:val="005453D4"/>
    <w:rsid w:val="00546FBD"/>
    <w:rsid w:val="0055352E"/>
    <w:rsid w:val="00553766"/>
    <w:rsid w:val="005562BD"/>
    <w:rsid w:val="0055793D"/>
    <w:rsid w:val="00564910"/>
    <w:rsid w:val="0056521F"/>
    <w:rsid w:val="005652C0"/>
    <w:rsid w:val="005725DE"/>
    <w:rsid w:val="00574590"/>
    <w:rsid w:val="00574A58"/>
    <w:rsid w:val="00575865"/>
    <w:rsid w:val="00576EDC"/>
    <w:rsid w:val="00580ECE"/>
    <w:rsid w:val="005819E7"/>
    <w:rsid w:val="00585E91"/>
    <w:rsid w:val="00586E24"/>
    <w:rsid w:val="005934B8"/>
    <w:rsid w:val="005A3154"/>
    <w:rsid w:val="005A356F"/>
    <w:rsid w:val="005A4257"/>
    <w:rsid w:val="005A4474"/>
    <w:rsid w:val="005A52CD"/>
    <w:rsid w:val="005A6BC1"/>
    <w:rsid w:val="005B0724"/>
    <w:rsid w:val="005B12C2"/>
    <w:rsid w:val="005B2431"/>
    <w:rsid w:val="005B4EC0"/>
    <w:rsid w:val="005B6D25"/>
    <w:rsid w:val="005B7AA5"/>
    <w:rsid w:val="005C100C"/>
    <w:rsid w:val="005C1CBE"/>
    <w:rsid w:val="005C3A4E"/>
    <w:rsid w:val="005C4953"/>
    <w:rsid w:val="005C504A"/>
    <w:rsid w:val="005C61FE"/>
    <w:rsid w:val="005C650A"/>
    <w:rsid w:val="005C7648"/>
    <w:rsid w:val="005D1DB3"/>
    <w:rsid w:val="005D462E"/>
    <w:rsid w:val="005D650B"/>
    <w:rsid w:val="005E2043"/>
    <w:rsid w:val="005E3B00"/>
    <w:rsid w:val="005E42BC"/>
    <w:rsid w:val="005F3D7E"/>
    <w:rsid w:val="005F5661"/>
    <w:rsid w:val="005F5E48"/>
    <w:rsid w:val="00600035"/>
    <w:rsid w:val="006004E4"/>
    <w:rsid w:val="00600681"/>
    <w:rsid w:val="00601CCB"/>
    <w:rsid w:val="00602247"/>
    <w:rsid w:val="006030D1"/>
    <w:rsid w:val="00605AA1"/>
    <w:rsid w:val="00607720"/>
    <w:rsid w:val="00611421"/>
    <w:rsid w:val="00615016"/>
    <w:rsid w:val="00615B23"/>
    <w:rsid w:val="0061663C"/>
    <w:rsid w:val="00620CF5"/>
    <w:rsid w:val="00623C46"/>
    <w:rsid w:val="006338F6"/>
    <w:rsid w:val="0064056F"/>
    <w:rsid w:val="006431EE"/>
    <w:rsid w:val="00643567"/>
    <w:rsid w:val="006450AF"/>
    <w:rsid w:val="00645D4B"/>
    <w:rsid w:val="006503AE"/>
    <w:rsid w:val="0065236C"/>
    <w:rsid w:val="00653132"/>
    <w:rsid w:val="006539EE"/>
    <w:rsid w:val="00661F7A"/>
    <w:rsid w:val="00662275"/>
    <w:rsid w:val="00662430"/>
    <w:rsid w:val="00662D9B"/>
    <w:rsid w:val="00665907"/>
    <w:rsid w:val="00671FF4"/>
    <w:rsid w:val="006721D8"/>
    <w:rsid w:val="00673425"/>
    <w:rsid w:val="00684DF4"/>
    <w:rsid w:val="00687510"/>
    <w:rsid w:val="006930DF"/>
    <w:rsid w:val="00693FC7"/>
    <w:rsid w:val="00693FD2"/>
    <w:rsid w:val="00695373"/>
    <w:rsid w:val="006A04F7"/>
    <w:rsid w:val="006A5594"/>
    <w:rsid w:val="006A6717"/>
    <w:rsid w:val="006B24CC"/>
    <w:rsid w:val="006B7F67"/>
    <w:rsid w:val="006C276D"/>
    <w:rsid w:val="006C4279"/>
    <w:rsid w:val="006C6627"/>
    <w:rsid w:val="006D0437"/>
    <w:rsid w:val="006D07C9"/>
    <w:rsid w:val="006D147D"/>
    <w:rsid w:val="006D17FD"/>
    <w:rsid w:val="006D190C"/>
    <w:rsid w:val="006D2760"/>
    <w:rsid w:val="006D5FD8"/>
    <w:rsid w:val="006D62E8"/>
    <w:rsid w:val="006D6CCA"/>
    <w:rsid w:val="006D7558"/>
    <w:rsid w:val="006E0682"/>
    <w:rsid w:val="006E37AC"/>
    <w:rsid w:val="006E515F"/>
    <w:rsid w:val="006E5A85"/>
    <w:rsid w:val="006E6820"/>
    <w:rsid w:val="006E6A12"/>
    <w:rsid w:val="006E7C51"/>
    <w:rsid w:val="006F0D43"/>
    <w:rsid w:val="006F2758"/>
    <w:rsid w:val="006F308C"/>
    <w:rsid w:val="006F319B"/>
    <w:rsid w:val="006F5743"/>
    <w:rsid w:val="006F5858"/>
    <w:rsid w:val="006F590F"/>
    <w:rsid w:val="006F5D0D"/>
    <w:rsid w:val="006F6709"/>
    <w:rsid w:val="006F679D"/>
    <w:rsid w:val="00700357"/>
    <w:rsid w:val="00700508"/>
    <w:rsid w:val="00703F9B"/>
    <w:rsid w:val="00705162"/>
    <w:rsid w:val="00705780"/>
    <w:rsid w:val="00710D2F"/>
    <w:rsid w:val="0071166D"/>
    <w:rsid w:val="00714197"/>
    <w:rsid w:val="00715F4F"/>
    <w:rsid w:val="00724061"/>
    <w:rsid w:val="00726DA4"/>
    <w:rsid w:val="0073146D"/>
    <w:rsid w:val="00731BD5"/>
    <w:rsid w:val="007329E7"/>
    <w:rsid w:val="00741076"/>
    <w:rsid w:val="007434A6"/>
    <w:rsid w:val="00744DD1"/>
    <w:rsid w:val="007466F4"/>
    <w:rsid w:val="007539CB"/>
    <w:rsid w:val="00753C09"/>
    <w:rsid w:val="00754A9A"/>
    <w:rsid w:val="007554F0"/>
    <w:rsid w:val="0075776C"/>
    <w:rsid w:val="00757FC9"/>
    <w:rsid w:val="00763327"/>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38BA"/>
    <w:rsid w:val="007A437D"/>
    <w:rsid w:val="007A5DE1"/>
    <w:rsid w:val="007B1137"/>
    <w:rsid w:val="007B2D89"/>
    <w:rsid w:val="007B3966"/>
    <w:rsid w:val="007C1247"/>
    <w:rsid w:val="007C25BF"/>
    <w:rsid w:val="007C2CC7"/>
    <w:rsid w:val="007C5157"/>
    <w:rsid w:val="007D0A0D"/>
    <w:rsid w:val="007D1096"/>
    <w:rsid w:val="007D16B1"/>
    <w:rsid w:val="007D7B25"/>
    <w:rsid w:val="007E0782"/>
    <w:rsid w:val="007E4A3F"/>
    <w:rsid w:val="007E5706"/>
    <w:rsid w:val="007E5886"/>
    <w:rsid w:val="007E7A05"/>
    <w:rsid w:val="007F2066"/>
    <w:rsid w:val="007F3591"/>
    <w:rsid w:val="007F5A97"/>
    <w:rsid w:val="008036E1"/>
    <w:rsid w:val="0080410A"/>
    <w:rsid w:val="008058BF"/>
    <w:rsid w:val="00805AC0"/>
    <w:rsid w:val="00806C0C"/>
    <w:rsid w:val="00806EFD"/>
    <w:rsid w:val="0081171A"/>
    <w:rsid w:val="0081299C"/>
    <w:rsid w:val="00813F77"/>
    <w:rsid w:val="00814957"/>
    <w:rsid w:val="00817392"/>
    <w:rsid w:val="00817C02"/>
    <w:rsid w:val="00817C46"/>
    <w:rsid w:val="00822933"/>
    <w:rsid w:val="00830487"/>
    <w:rsid w:val="008325A5"/>
    <w:rsid w:val="00832B0B"/>
    <w:rsid w:val="00834B9C"/>
    <w:rsid w:val="00837470"/>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12D6"/>
    <w:rsid w:val="008A21CA"/>
    <w:rsid w:val="008A5D71"/>
    <w:rsid w:val="008A74D5"/>
    <w:rsid w:val="008B1210"/>
    <w:rsid w:val="008B2FD5"/>
    <w:rsid w:val="008C0005"/>
    <w:rsid w:val="008C0147"/>
    <w:rsid w:val="008C024C"/>
    <w:rsid w:val="008C4C72"/>
    <w:rsid w:val="008D1373"/>
    <w:rsid w:val="008D6630"/>
    <w:rsid w:val="008D6FF1"/>
    <w:rsid w:val="008E01FC"/>
    <w:rsid w:val="008E123A"/>
    <w:rsid w:val="008E190C"/>
    <w:rsid w:val="008E360A"/>
    <w:rsid w:val="008E39F5"/>
    <w:rsid w:val="008E5F0B"/>
    <w:rsid w:val="008E60C7"/>
    <w:rsid w:val="008E615C"/>
    <w:rsid w:val="008F1664"/>
    <w:rsid w:val="008F5C77"/>
    <w:rsid w:val="008F74FA"/>
    <w:rsid w:val="008F77F0"/>
    <w:rsid w:val="009014FD"/>
    <w:rsid w:val="009021C8"/>
    <w:rsid w:val="0090258F"/>
    <w:rsid w:val="00906A60"/>
    <w:rsid w:val="00913F10"/>
    <w:rsid w:val="009165E2"/>
    <w:rsid w:val="00917982"/>
    <w:rsid w:val="0092063F"/>
    <w:rsid w:val="009223E2"/>
    <w:rsid w:val="0092241B"/>
    <w:rsid w:val="00924EF5"/>
    <w:rsid w:val="009253DE"/>
    <w:rsid w:val="0092664A"/>
    <w:rsid w:val="009308C5"/>
    <w:rsid w:val="00935EE0"/>
    <w:rsid w:val="00937C90"/>
    <w:rsid w:val="0094182D"/>
    <w:rsid w:val="00941B92"/>
    <w:rsid w:val="00942F8A"/>
    <w:rsid w:val="0094320C"/>
    <w:rsid w:val="009445C0"/>
    <w:rsid w:val="00945558"/>
    <w:rsid w:val="00946EBB"/>
    <w:rsid w:val="009476F0"/>
    <w:rsid w:val="00951550"/>
    <w:rsid w:val="00951895"/>
    <w:rsid w:val="00952F81"/>
    <w:rsid w:val="00954AA6"/>
    <w:rsid w:val="009602A1"/>
    <w:rsid w:val="0096040D"/>
    <w:rsid w:val="0096382C"/>
    <w:rsid w:val="00966B5F"/>
    <w:rsid w:val="00966C28"/>
    <w:rsid w:val="00966E92"/>
    <w:rsid w:val="00972613"/>
    <w:rsid w:val="00972DA0"/>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4C52"/>
    <w:rsid w:val="00A2720B"/>
    <w:rsid w:val="00A325A9"/>
    <w:rsid w:val="00A330A3"/>
    <w:rsid w:val="00A33B81"/>
    <w:rsid w:val="00A347D5"/>
    <w:rsid w:val="00A35EAA"/>
    <w:rsid w:val="00A40524"/>
    <w:rsid w:val="00A411F4"/>
    <w:rsid w:val="00A416E0"/>
    <w:rsid w:val="00A43C37"/>
    <w:rsid w:val="00A43F49"/>
    <w:rsid w:val="00A444E9"/>
    <w:rsid w:val="00A448C4"/>
    <w:rsid w:val="00A44E4A"/>
    <w:rsid w:val="00A46237"/>
    <w:rsid w:val="00A55A85"/>
    <w:rsid w:val="00A60889"/>
    <w:rsid w:val="00A61FB9"/>
    <w:rsid w:val="00A63129"/>
    <w:rsid w:val="00A637C2"/>
    <w:rsid w:val="00A66AD4"/>
    <w:rsid w:val="00A67BF6"/>
    <w:rsid w:val="00A67DFF"/>
    <w:rsid w:val="00A71811"/>
    <w:rsid w:val="00A71D9E"/>
    <w:rsid w:val="00A72097"/>
    <w:rsid w:val="00A760C7"/>
    <w:rsid w:val="00A77877"/>
    <w:rsid w:val="00A80106"/>
    <w:rsid w:val="00A820AE"/>
    <w:rsid w:val="00A83394"/>
    <w:rsid w:val="00A834DA"/>
    <w:rsid w:val="00A847EF"/>
    <w:rsid w:val="00A85812"/>
    <w:rsid w:val="00A87DB4"/>
    <w:rsid w:val="00A96C77"/>
    <w:rsid w:val="00A9723F"/>
    <w:rsid w:val="00AA2F9C"/>
    <w:rsid w:val="00AA328A"/>
    <w:rsid w:val="00AA3D6C"/>
    <w:rsid w:val="00AA41B2"/>
    <w:rsid w:val="00AA6411"/>
    <w:rsid w:val="00AA6A73"/>
    <w:rsid w:val="00AA6DCC"/>
    <w:rsid w:val="00AB0336"/>
    <w:rsid w:val="00AB145F"/>
    <w:rsid w:val="00AB2732"/>
    <w:rsid w:val="00AB7A57"/>
    <w:rsid w:val="00AC1706"/>
    <w:rsid w:val="00AC205B"/>
    <w:rsid w:val="00AC344A"/>
    <w:rsid w:val="00AC7C92"/>
    <w:rsid w:val="00AD6C04"/>
    <w:rsid w:val="00AE1DE3"/>
    <w:rsid w:val="00AE2BEC"/>
    <w:rsid w:val="00AE3D94"/>
    <w:rsid w:val="00AF0FB2"/>
    <w:rsid w:val="00AF2059"/>
    <w:rsid w:val="00AF22DE"/>
    <w:rsid w:val="00AF5A55"/>
    <w:rsid w:val="00B0004C"/>
    <w:rsid w:val="00B014F2"/>
    <w:rsid w:val="00B10A94"/>
    <w:rsid w:val="00B119E9"/>
    <w:rsid w:val="00B11C2C"/>
    <w:rsid w:val="00B13E5B"/>
    <w:rsid w:val="00B169CA"/>
    <w:rsid w:val="00B16C07"/>
    <w:rsid w:val="00B21FE2"/>
    <w:rsid w:val="00B224D0"/>
    <w:rsid w:val="00B27125"/>
    <w:rsid w:val="00B31F93"/>
    <w:rsid w:val="00B32C6F"/>
    <w:rsid w:val="00B3351B"/>
    <w:rsid w:val="00B37853"/>
    <w:rsid w:val="00B45619"/>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75CEE"/>
    <w:rsid w:val="00B85836"/>
    <w:rsid w:val="00B86C02"/>
    <w:rsid w:val="00B873B5"/>
    <w:rsid w:val="00B9068A"/>
    <w:rsid w:val="00B93507"/>
    <w:rsid w:val="00B946E7"/>
    <w:rsid w:val="00B94E5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D86"/>
    <w:rsid w:val="00BD6FD7"/>
    <w:rsid w:val="00BE069E"/>
    <w:rsid w:val="00BE0FAD"/>
    <w:rsid w:val="00BE22BE"/>
    <w:rsid w:val="00BE24D8"/>
    <w:rsid w:val="00BE276D"/>
    <w:rsid w:val="00BE2F0D"/>
    <w:rsid w:val="00BE6725"/>
    <w:rsid w:val="00BF23BA"/>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6A7D"/>
    <w:rsid w:val="00C371B9"/>
    <w:rsid w:val="00C40A4B"/>
    <w:rsid w:val="00C41A43"/>
    <w:rsid w:val="00C41DC7"/>
    <w:rsid w:val="00C4351A"/>
    <w:rsid w:val="00C466B7"/>
    <w:rsid w:val="00C47202"/>
    <w:rsid w:val="00C51F64"/>
    <w:rsid w:val="00C57244"/>
    <w:rsid w:val="00C57DD4"/>
    <w:rsid w:val="00C60EF3"/>
    <w:rsid w:val="00C64DE4"/>
    <w:rsid w:val="00C66105"/>
    <w:rsid w:val="00C66E4C"/>
    <w:rsid w:val="00C67FF1"/>
    <w:rsid w:val="00C70796"/>
    <w:rsid w:val="00C72FFC"/>
    <w:rsid w:val="00C73ECD"/>
    <w:rsid w:val="00C75B03"/>
    <w:rsid w:val="00C804D6"/>
    <w:rsid w:val="00C80A1E"/>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A4F"/>
    <w:rsid w:val="00CD3B8A"/>
    <w:rsid w:val="00CD4D46"/>
    <w:rsid w:val="00CD666F"/>
    <w:rsid w:val="00CD6BE8"/>
    <w:rsid w:val="00CD716A"/>
    <w:rsid w:val="00CE1FF2"/>
    <w:rsid w:val="00CE6EE0"/>
    <w:rsid w:val="00CF1A80"/>
    <w:rsid w:val="00CF3033"/>
    <w:rsid w:val="00CF3BFC"/>
    <w:rsid w:val="00CF447B"/>
    <w:rsid w:val="00CF4803"/>
    <w:rsid w:val="00D00F17"/>
    <w:rsid w:val="00D0116B"/>
    <w:rsid w:val="00D01279"/>
    <w:rsid w:val="00D022D3"/>
    <w:rsid w:val="00D026D6"/>
    <w:rsid w:val="00D03691"/>
    <w:rsid w:val="00D05BC4"/>
    <w:rsid w:val="00D077A9"/>
    <w:rsid w:val="00D10FCA"/>
    <w:rsid w:val="00D1228B"/>
    <w:rsid w:val="00D1365A"/>
    <w:rsid w:val="00D168C4"/>
    <w:rsid w:val="00D20F86"/>
    <w:rsid w:val="00D27EDA"/>
    <w:rsid w:val="00D3207E"/>
    <w:rsid w:val="00D32BDB"/>
    <w:rsid w:val="00D3354E"/>
    <w:rsid w:val="00D33CD6"/>
    <w:rsid w:val="00D33FB8"/>
    <w:rsid w:val="00D35BE0"/>
    <w:rsid w:val="00D44B88"/>
    <w:rsid w:val="00D46029"/>
    <w:rsid w:val="00D46493"/>
    <w:rsid w:val="00D5005B"/>
    <w:rsid w:val="00D54C5E"/>
    <w:rsid w:val="00D5585B"/>
    <w:rsid w:val="00D60E93"/>
    <w:rsid w:val="00D62A70"/>
    <w:rsid w:val="00D63C44"/>
    <w:rsid w:val="00D63EC3"/>
    <w:rsid w:val="00D671F9"/>
    <w:rsid w:val="00D70A90"/>
    <w:rsid w:val="00D71051"/>
    <w:rsid w:val="00D72368"/>
    <w:rsid w:val="00D737FA"/>
    <w:rsid w:val="00D73B9C"/>
    <w:rsid w:val="00D745BB"/>
    <w:rsid w:val="00D75561"/>
    <w:rsid w:val="00D75A3E"/>
    <w:rsid w:val="00D7694A"/>
    <w:rsid w:val="00D8078C"/>
    <w:rsid w:val="00D83395"/>
    <w:rsid w:val="00D87B81"/>
    <w:rsid w:val="00D87D30"/>
    <w:rsid w:val="00D90435"/>
    <w:rsid w:val="00D93EFD"/>
    <w:rsid w:val="00D94CB2"/>
    <w:rsid w:val="00D94D0C"/>
    <w:rsid w:val="00D95E2F"/>
    <w:rsid w:val="00D97470"/>
    <w:rsid w:val="00D97D63"/>
    <w:rsid w:val="00D97D77"/>
    <w:rsid w:val="00DA1948"/>
    <w:rsid w:val="00DA1CE4"/>
    <w:rsid w:val="00DA2AD7"/>
    <w:rsid w:val="00DA3072"/>
    <w:rsid w:val="00DA5A37"/>
    <w:rsid w:val="00DA6F7F"/>
    <w:rsid w:val="00DB012D"/>
    <w:rsid w:val="00DB2280"/>
    <w:rsid w:val="00DB27F4"/>
    <w:rsid w:val="00DB568C"/>
    <w:rsid w:val="00DB79B8"/>
    <w:rsid w:val="00DC0D50"/>
    <w:rsid w:val="00DC66F9"/>
    <w:rsid w:val="00DD3114"/>
    <w:rsid w:val="00DE1207"/>
    <w:rsid w:val="00DE21D6"/>
    <w:rsid w:val="00DE3830"/>
    <w:rsid w:val="00DE49AF"/>
    <w:rsid w:val="00DE4DBD"/>
    <w:rsid w:val="00DE65A2"/>
    <w:rsid w:val="00DE7835"/>
    <w:rsid w:val="00DF39CB"/>
    <w:rsid w:val="00DF51C9"/>
    <w:rsid w:val="00DF77E7"/>
    <w:rsid w:val="00E00EF1"/>
    <w:rsid w:val="00E00F64"/>
    <w:rsid w:val="00E0126E"/>
    <w:rsid w:val="00E018C2"/>
    <w:rsid w:val="00E04666"/>
    <w:rsid w:val="00E056BA"/>
    <w:rsid w:val="00E05FAF"/>
    <w:rsid w:val="00E07708"/>
    <w:rsid w:val="00E16EED"/>
    <w:rsid w:val="00E174A9"/>
    <w:rsid w:val="00E23408"/>
    <w:rsid w:val="00E248F2"/>
    <w:rsid w:val="00E2560A"/>
    <w:rsid w:val="00E256A5"/>
    <w:rsid w:val="00E258AF"/>
    <w:rsid w:val="00E2656D"/>
    <w:rsid w:val="00E350CC"/>
    <w:rsid w:val="00E416BF"/>
    <w:rsid w:val="00E41C78"/>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83A4A"/>
    <w:rsid w:val="00E86FDC"/>
    <w:rsid w:val="00E87632"/>
    <w:rsid w:val="00E92182"/>
    <w:rsid w:val="00E9235D"/>
    <w:rsid w:val="00E92927"/>
    <w:rsid w:val="00E93CF9"/>
    <w:rsid w:val="00E93DBE"/>
    <w:rsid w:val="00E95484"/>
    <w:rsid w:val="00E95BD7"/>
    <w:rsid w:val="00EA0A63"/>
    <w:rsid w:val="00EA1599"/>
    <w:rsid w:val="00EA3400"/>
    <w:rsid w:val="00EA5B3F"/>
    <w:rsid w:val="00EA6D72"/>
    <w:rsid w:val="00EB3055"/>
    <w:rsid w:val="00EB6DA1"/>
    <w:rsid w:val="00EC1BF7"/>
    <w:rsid w:val="00ED0C45"/>
    <w:rsid w:val="00ED3FB6"/>
    <w:rsid w:val="00ED5BD1"/>
    <w:rsid w:val="00ED6968"/>
    <w:rsid w:val="00ED6C73"/>
    <w:rsid w:val="00EE31F7"/>
    <w:rsid w:val="00EF028C"/>
    <w:rsid w:val="00EF1804"/>
    <w:rsid w:val="00EF2216"/>
    <w:rsid w:val="00EF4EAC"/>
    <w:rsid w:val="00EF7232"/>
    <w:rsid w:val="00F07099"/>
    <w:rsid w:val="00F076D8"/>
    <w:rsid w:val="00F07776"/>
    <w:rsid w:val="00F12092"/>
    <w:rsid w:val="00F13B48"/>
    <w:rsid w:val="00F16F11"/>
    <w:rsid w:val="00F225C5"/>
    <w:rsid w:val="00F2283B"/>
    <w:rsid w:val="00F2292E"/>
    <w:rsid w:val="00F23292"/>
    <w:rsid w:val="00F256B6"/>
    <w:rsid w:val="00F30402"/>
    <w:rsid w:val="00F34CE2"/>
    <w:rsid w:val="00F350F5"/>
    <w:rsid w:val="00F35526"/>
    <w:rsid w:val="00F36053"/>
    <w:rsid w:val="00F3746B"/>
    <w:rsid w:val="00F41E83"/>
    <w:rsid w:val="00F42341"/>
    <w:rsid w:val="00F434EA"/>
    <w:rsid w:val="00F43C63"/>
    <w:rsid w:val="00F449D2"/>
    <w:rsid w:val="00F460B0"/>
    <w:rsid w:val="00F50FDC"/>
    <w:rsid w:val="00F5178F"/>
    <w:rsid w:val="00F534BE"/>
    <w:rsid w:val="00F53AD9"/>
    <w:rsid w:val="00F65A34"/>
    <w:rsid w:val="00F672F0"/>
    <w:rsid w:val="00F70ABC"/>
    <w:rsid w:val="00F75788"/>
    <w:rsid w:val="00F767D8"/>
    <w:rsid w:val="00F8232B"/>
    <w:rsid w:val="00F83C18"/>
    <w:rsid w:val="00F84C0C"/>
    <w:rsid w:val="00F86E5B"/>
    <w:rsid w:val="00F8757C"/>
    <w:rsid w:val="00F875E2"/>
    <w:rsid w:val="00F902F6"/>
    <w:rsid w:val="00F93595"/>
    <w:rsid w:val="00F94389"/>
    <w:rsid w:val="00F94BD3"/>
    <w:rsid w:val="00F95CAC"/>
    <w:rsid w:val="00F96B8B"/>
    <w:rsid w:val="00FA4883"/>
    <w:rsid w:val="00FA72EE"/>
    <w:rsid w:val="00FA795E"/>
    <w:rsid w:val="00FB09AE"/>
    <w:rsid w:val="00FB1680"/>
    <w:rsid w:val="00FB217D"/>
    <w:rsid w:val="00FB6CB6"/>
    <w:rsid w:val="00FB74AD"/>
    <w:rsid w:val="00FC022D"/>
    <w:rsid w:val="00FC1C76"/>
    <w:rsid w:val="00FC2463"/>
    <w:rsid w:val="00FC26FC"/>
    <w:rsid w:val="00FC413E"/>
    <w:rsid w:val="00FD2802"/>
    <w:rsid w:val="00FD3BF0"/>
    <w:rsid w:val="00FD58EC"/>
    <w:rsid w:val="00FD59F2"/>
    <w:rsid w:val="00FD7852"/>
    <w:rsid w:val="00FE1E41"/>
    <w:rsid w:val="00FE25D7"/>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13"/>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0467">
      <w:bodyDiv w:val="1"/>
      <w:marLeft w:val="0"/>
      <w:marRight w:val="0"/>
      <w:marTop w:val="0"/>
      <w:marBottom w:val="0"/>
      <w:divBdr>
        <w:top w:val="none" w:sz="0" w:space="0" w:color="auto"/>
        <w:left w:val="none" w:sz="0" w:space="0" w:color="auto"/>
        <w:bottom w:val="none" w:sz="0" w:space="0" w:color="auto"/>
        <w:right w:val="none" w:sz="0" w:space="0" w:color="auto"/>
      </w:divBdr>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8597">
      <w:bodyDiv w:val="1"/>
      <w:marLeft w:val="0"/>
      <w:marRight w:val="0"/>
      <w:marTop w:val="0"/>
      <w:marBottom w:val="0"/>
      <w:divBdr>
        <w:top w:val="none" w:sz="0" w:space="0" w:color="auto"/>
        <w:left w:val="none" w:sz="0" w:space="0" w:color="auto"/>
        <w:bottom w:val="none" w:sz="0" w:space="0" w:color="auto"/>
        <w:right w:val="none" w:sz="0" w:space="0" w:color="auto"/>
      </w:divBdr>
      <w:divsChild>
        <w:div w:id="1327779038">
          <w:marLeft w:val="0"/>
          <w:marRight w:val="0"/>
          <w:marTop w:val="0"/>
          <w:marBottom w:val="0"/>
          <w:divBdr>
            <w:top w:val="none" w:sz="0" w:space="0" w:color="auto"/>
            <w:left w:val="none" w:sz="0" w:space="0" w:color="auto"/>
            <w:bottom w:val="none" w:sz="0" w:space="0" w:color="auto"/>
            <w:right w:val="none" w:sz="0" w:space="0" w:color="auto"/>
          </w:divBdr>
          <w:divsChild>
            <w:div w:id="712923071">
              <w:marLeft w:val="0"/>
              <w:marRight w:val="0"/>
              <w:marTop w:val="0"/>
              <w:marBottom w:val="0"/>
              <w:divBdr>
                <w:top w:val="none" w:sz="0" w:space="0" w:color="auto"/>
                <w:left w:val="none" w:sz="0" w:space="0" w:color="auto"/>
                <w:bottom w:val="none" w:sz="0" w:space="0" w:color="auto"/>
                <w:right w:val="none" w:sz="0" w:space="0" w:color="auto"/>
              </w:divBdr>
              <w:divsChild>
                <w:div w:id="1812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4805">
      <w:bodyDiv w:val="1"/>
      <w:marLeft w:val="0"/>
      <w:marRight w:val="0"/>
      <w:marTop w:val="0"/>
      <w:marBottom w:val="0"/>
      <w:divBdr>
        <w:top w:val="none" w:sz="0" w:space="0" w:color="auto"/>
        <w:left w:val="none" w:sz="0" w:space="0" w:color="auto"/>
        <w:bottom w:val="none" w:sz="0" w:space="0" w:color="auto"/>
        <w:right w:val="none" w:sz="0" w:space="0" w:color="auto"/>
      </w:divBdr>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78548">
      <w:bodyDiv w:val="1"/>
      <w:marLeft w:val="0"/>
      <w:marRight w:val="0"/>
      <w:marTop w:val="0"/>
      <w:marBottom w:val="0"/>
      <w:divBdr>
        <w:top w:val="none" w:sz="0" w:space="0" w:color="auto"/>
        <w:left w:val="none" w:sz="0" w:space="0" w:color="auto"/>
        <w:bottom w:val="none" w:sz="0" w:space="0" w:color="auto"/>
        <w:right w:val="none" w:sz="0" w:space="0" w:color="auto"/>
      </w:divBdr>
      <w:divsChild>
        <w:div w:id="1755124729">
          <w:marLeft w:val="0"/>
          <w:marRight w:val="0"/>
          <w:marTop w:val="0"/>
          <w:marBottom w:val="0"/>
          <w:divBdr>
            <w:top w:val="none" w:sz="0" w:space="0" w:color="auto"/>
            <w:left w:val="none" w:sz="0" w:space="0" w:color="auto"/>
            <w:bottom w:val="none" w:sz="0" w:space="0" w:color="auto"/>
            <w:right w:val="none" w:sz="0" w:space="0" w:color="auto"/>
          </w:divBdr>
          <w:divsChild>
            <w:div w:id="1805344070">
              <w:marLeft w:val="0"/>
              <w:marRight w:val="0"/>
              <w:marTop w:val="0"/>
              <w:marBottom w:val="0"/>
              <w:divBdr>
                <w:top w:val="none" w:sz="0" w:space="0" w:color="auto"/>
                <w:left w:val="none" w:sz="0" w:space="0" w:color="auto"/>
                <w:bottom w:val="none" w:sz="0" w:space="0" w:color="auto"/>
                <w:right w:val="none" w:sz="0" w:space="0" w:color="auto"/>
              </w:divBdr>
              <w:divsChild>
                <w:div w:id="620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pcgitlab.inl.gov/hybrid/hybrid/-/wikis/Hybrid-Software-Commentary-Standard" TargetMode="External"/><Relationship Id="rId18" Type="http://schemas.openxmlformats.org/officeDocument/2006/relationships/hyperlink" Target="https://github.com/idaholab/HYBR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tm.inl.gov/ng/ctm/tabs/B3D94358-2BC6-46E8-8A7A-9367770A748C/E3232AB1-CF1E-4EF8-BC56-EFE1C1BE6526/search/details/6A036664-F7CA-4E6A-9CED-163A6237388B/cb6b" TargetMode="External"/><Relationship Id="rId17" Type="http://schemas.openxmlformats.org/officeDocument/2006/relationships/hyperlink" Target="https://hpcgitlab.inl.gov/hybrid/hybrid/-/wikis/Developing-Regression-Tests" TargetMode="External"/><Relationship Id="rId2" Type="http://schemas.openxmlformats.org/officeDocument/2006/relationships/numbering" Target="numbering.xml"/><Relationship Id="rId16" Type="http://schemas.openxmlformats.org/officeDocument/2006/relationships/hyperlink" Target="https://github.com/idaholab/HYBRI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5" Type="http://schemas.openxmlformats.org/officeDocument/2006/relationships/webSettings" Target="webSettings.xml"/><Relationship Id="rId15" Type="http://schemas.openxmlformats.org/officeDocument/2006/relationships/hyperlink" Target="https://hpcgitlab.inl.gov/hybrid/hybrid/-/wikis/Developing-Regression-Tests"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hpcgitlab.inl.gov/hybrid/hybrid/-/wikis/HYBRID-Testing-Standards-and-Practic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1A73D-069F-504F-9C4D-CDE0DAD3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tem-142_r3.dotx</Template>
  <TotalTime>52</TotalTime>
  <Pages>26</Pages>
  <Words>6940</Words>
  <Characters>39559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46407</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Konor L. Frick</cp:lastModifiedBy>
  <cp:revision>9</cp:revision>
  <cp:lastPrinted>2019-01-03T17:17:00Z</cp:lastPrinted>
  <dcterms:created xsi:type="dcterms:W3CDTF">2022-03-07T17:02:00Z</dcterms:created>
  <dcterms:modified xsi:type="dcterms:W3CDTF">2022-05-18T14:44:00Z</dcterms:modified>
</cp:coreProperties>
</file>